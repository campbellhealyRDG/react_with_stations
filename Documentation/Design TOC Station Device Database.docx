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09271955"/>
        <w:docPartObj>
          <w:docPartGallery w:val="Cover Pages"/>
          <w:docPartUnique/>
        </w:docPartObj>
      </w:sdtPr>
      <w:sdtContent>
        <w:p w14:paraId="1AFF32E6" w14:textId="77777777" w:rsidR="007D2C7A" w:rsidRDefault="007D2C7A">
          <w:r>
            <w:rPr>
              <w:rFonts w:ascii="Arial" w:hAnsi="Arial" w:cs="Arial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68517E" wp14:editId="7B0B32B9">
                    <wp:simplePos x="0" y="0"/>
                    <wp:positionH relativeFrom="column">
                      <wp:posOffset>1314450</wp:posOffset>
                    </wp:positionH>
                    <wp:positionV relativeFrom="paragraph">
                      <wp:posOffset>88900</wp:posOffset>
                    </wp:positionV>
                    <wp:extent cx="3308350" cy="1543050"/>
                    <wp:effectExtent l="0" t="0" r="635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08350" cy="1543050"/>
                              <a:chOff x="0" y="0"/>
                              <a:chExt cx="2472055" cy="120650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2055" cy="730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5625"/>
                              <a:stretch/>
                            </pic:blipFill>
                            <pic:spPr bwMode="auto">
                              <a:xfrm>
                                <a:off x="298450" y="844550"/>
                                <a:ext cx="1847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3B181A" id="Group 1" o:spid="_x0000_s1026" style="position:absolute;margin-left:103.5pt;margin-top:7pt;width:260.5pt;height:121.5pt;z-index:251662336;mso-width-relative:margin;mso-height-relative:margin" coordsize="24720,1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nB8hN2tfzguVa5cgSLxWKxWKyZlzG0fh9ZSzMMY7vRgOWHV1he+CiL&#10;xWKxWKxZIF+8WlbTDMP0LKvsNuCFL7G9KGaxWCwWizUL5EarZC3N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alt="A close up of a sign&#10;&#10;Description automatically generated" style="position:absolute;width:24720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">
                      <v:imagedata r:id="rId14" o:title="A close up of a sign&#10;&#10;Description automatically generated"/>
                    </v:shape>
                    <v:shape id="Picture 6" o:spid="_x0000_s1028" type="#_x0000_t75" style="position:absolute;left:2984;top:8445;width:18479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">
                      <v:imagedata r:id="rId15" o:title="" cropright=".15625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7A5EF3F" wp14:editId="33D830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1D6922" w14:textId="77777777" w:rsidR="007D2C7A" w:rsidRDefault="00D455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Vincent Healy</w:t>
                                    </w:r>
                                  </w:p>
                                </w:sdtContent>
                              </w:sdt>
                              <w:p w14:paraId="145719E4" w14:textId="77777777" w:rsidR="007D2C7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455E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Vincent.healy@raildeliverygroup.com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5EF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1D6922" w14:textId="77777777" w:rsidR="007D2C7A" w:rsidRDefault="00D455E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Vincent Healy</w:t>
                              </w:r>
                            </w:p>
                          </w:sdtContent>
                        </w:sdt>
                        <w:p w14:paraId="145719E4" w14:textId="77777777" w:rsidR="007D2C7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455E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Vincent.healy@raildeliverygroup.com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7C7D9FD" wp14:editId="19027E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D3EEF" w14:textId="28108A18" w:rsidR="007D2C7A" w:rsidRDefault="0052702E" w:rsidP="0052702E"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t>Creating a well-structured database schema to manage train operators, stations, and their associated devices requires a clear understanding of the relationships between the different entities. Here's a proposed schema with the main table and separate tables, using foreign keys to maintain data integrity and avoid typos.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C7D9FD" id="Text Box 153" o:spid="_x0000_s1027" type="#_x0000_t202" style="position:absolute;margin-left:0;margin-top:0;width:8in;height:79.5pt;z-index:2516664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61D3EEF" w14:textId="28108A18" w:rsidR="007D2C7A" w:rsidRDefault="0052702E" w:rsidP="0052702E"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t>Creating a well-structured database schema to manage train operators, stations, and their associated devices requires a clear understanding of the relationships between the different entities. Here's a proposed schema with the main table and separate tables, using foreign keys to maintain data integrity and avoid typos.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B9DCD2" wp14:editId="68590C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A3BE3" w14:textId="7FBF6CD7" w:rsidR="007D2C7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702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database for TOC Station Devices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D871CB" w14:textId="7EB5A859" w:rsidR="007D2C7A" w:rsidRDefault="005270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B9DCD2" id="Text Box 154" o:spid="_x0000_s1028" type="#_x0000_t202" style="position:absolute;margin-left:0;margin-top:0;width:8in;height:286.5pt;z-index:2516643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7FA3BE3" w14:textId="7FBF6CD7" w:rsidR="007D2C7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2702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database for TOC Station Devices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D871CB" w14:textId="7EB5A859" w:rsidR="007D2C7A" w:rsidRDefault="005270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506DD5" w14:textId="77777777" w:rsidR="007D2C7A" w:rsidRDefault="007D2C7A">
          <w:r>
            <w:br w:type="page"/>
          </w:r>
        </w:p>
      </w:sdtContent>
    </w:sdt>
    <w:sdt>
      <w:sdtPr>
        <w:id w:val="739379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A1AE93" w14:textId="285312EA" w:rsidR="008A6933" w:rsidRDefault="008A6933">
          <w:pPr>
            <w:pStyle w:val="TOCHeading"/>
          </w:pPr>
          <w:r>
            <w:t>Contents</w:t>
          </w:r>
        </w:p>
        <w:p w14:paraId="6FB29C2A" w14:textId="43BFB280" w:rsidR="006152F8" w:rsidRDefault="008A69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99159" w:history="1">
            <w:r w:rsidR="006152F8" w:rsidRPr="004B5DDD">
              <w:rPr>
                <w:rStyle w:val="Hyperlink"/>
                <w:noProof/>
              </w:rPr>
              <w:t>Database</w:t>
            </w:r>
            <w:r w:rsidR="006152F8">
              <w:rPr>
                <w:noProof/>
                <w:webHidden/>
              </w:rPr>
              <w:tab/>
            </w:r>
            <w:r w:rsidR="006152F8">
              <w:rPr>
                <w:noProof/>
                <w:webHidden/>
              </w:rPr>
              <w:fldChar w:fldCharType="begin"/>
            </w:r>
            <w:r w:rsidR="006152F8">
              <w:rPr>
                <w:noProof/>
                <w:webHidden/>
              </w:rPr>
              <w:instrText xml:space="preserve"> PAGEREF _Toc167799159 \h </w:instrText>
            </w:r>
            <w:r w:rsidR="006152F8">
              <w:rPr>
                <w:noProof/>
                <w:webHidden/>
              </w:rPr>
            </w:r>
            <w:r w:rsidR="006152F8">
              <w:rPr>
                <w:noProof/>
                <w:webHidden/>
              </w:rPr>
              <w:fldChar w:fldCharType="separate"/>
            </w:r>
            <w:r w:rsidR="006152F8">
              <w:rPr>
                <w:noProof/>
                <w:webHidden/>
              </w:rPr>
              <w:t>2</w:t>
            </w:r>
            <w:r w:rsidR="006152F8">
              <w:rPr>
                <w:noProof/>
                <w:webHidden/>
              </w:rPr>
              <w:fldChar w:fldCharType="end"/>
            </w:r>
          </w:hyperlink>
        </w:p>
        <w:p w14:paraId="321DE867" w14:textId="780103B6" w:rsidR="006152F8" w:rsidRDefault="00615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0" w:history="1">
            <w:r w:rsidRPr="004B5DDD">
              <w:rPr>
                <w:rStyle w:val="Hyperlink"/>
                <w:noProof/>
              </w:rPr>
              <w:t>Tables and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83EC" w14:textId="250C0A9A" w:rsidR="006152F8" w:rsidRDefault="006152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1" w:history="1">
            <w:r w:rsidRPr="004B5DDD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B9AC" w14:textId="37EF72B5" w:rsidR="006152F8" w:rsidRDefault="006152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2" w:history="1">
            <w:r w:rsidRPr="004B5DDD">
              <w:rPr>
                <w:rStyle w:val="Hyperlink"/>
                <w:noProof/>
              </w:rPr>
              <w:t>Train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B328" w14:textId="1DF60668" w:rsidR="006152F8" w:rsidRDefault="006152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3" w:history="1">
            <w:r w:rsidRPr="004B5DDD">
              <w:rPr>
                <w:rStyle w:val="Hyperlink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DDCD" w14:textId="2B729009" w:rsidR="006152F8" w:rsidRDefault="006152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4" w:history="1">
            <w:r w:rsidRPr="004B5DDD">
              <w:rPr>
                <w:rStyle w:val="Hyperlink"/>
                <w:noProof/>
              </w:rPr>
              <w:t>DeviceType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B3E7" w14:textId="049BF0E0" w:rsidR="006152F8" w:rsidRDefault="006152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5" w:history="1">
            <w:r w:rsidRPr="004B5DDD">
              <w:rPr>
                <w:rStyle w:val="Hyperlink"/>
                <w:noProof/>
              </w:rPr>
              <w:t>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61C3" w14:textId="2BB8CC10" w:rsidR="006152F8" w:rsidRDefault="006152F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6" w:history="1">
            <w:r w:rsidRPr="004B5DDD">
              <w:rPr>
                <w:rStyle w:val="Hyperlink"/>
                <w:noProof/>
              </w:rPr>
              <w:t>StationDevice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3C33" w14:textId="2F16072B" w:rsidR="006152F8" w:rsidRDefault="006152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7" w:history="1">
            <w:r w:rsidRPr="004B5DDD">
              <w:rPr>
                <w:rStyle w:val="Hyperlink"/>
                <w:noProof/>
              </w:rPr>
              <w:t>SQL Schema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63982" w14:textId="6998DDEB" w:rsidR="006152F8" w:rsidRDefault="006152F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8" w:history="1">
            <w:r w:rsidRPr="004B5DDD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06EC" w14:textId="72A63BB4" w:rsidR="006152F8" w:rsidRDefault="00615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7799169" w:history="1">
            <w:r w:rsidRPr="004B5DDD">
              <w:rPr>
                <w:rStyle w:val="Hyperlink"/>
                <w:noProof/>
              </w:rPr>
              <w:t>Full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2B06" w14:textId="426B4548" w:rsidR="008A6933" w:rsidRDefault="008A6933">
          <w:r>
            <w:rPr>
              <w:b/>
              <w:bCs/>
            </w:rPr>
            <w:fldChar w:fldCharType="end"/>
          </w:r>
        </w:p>
      </w:sdtContent>
    </w:sdt>
    <w:p w14:paraId="67925AC5" w14:textId="77777777" w:rsidR="007D2C7A" w:rsidRDefault="007D2C7A"/>
    <w:p w14:paraId="74B121F6" w14:textId="77777777" w:rsidR="007D2C7A" w:rsidRDefault="007D2C7A"/>
    <w:p w14:paraId="4A70D7DF" w14:textId="77777777" w:rsidR="007D2C7A" w:rsidRDefault="007D2C7A"/>
    <w:p w14:paraId="66166971" w14:textId="77777777" w:rsidR="007D2C7A" w:rsidRDefault="007D2C7A"/>
    <w:p w14:paraId="04D7EF51" w14:textId="77777777" w:rsidR="007D2C7A" w:rsidRDefault="007D2C7A"/>
    <w:p w14:paraId="6B04B30A" w14:textId="77777777" w:rsidR="007D2C7A" w:rsidRDefault="007D2C7A"/>
    <w:p w14:paraId="2E5584D0" w14:textId="77777777" w:rsidR="007D2C7A" w:rsidRDefault="007D2C7A"/>
    <w:p w14:paraId="21D4F4E8" w14:textId="77777777" w:rsidR="007D2C7A" w:rsidRDefault="007D2C7A"/>
    <w:p w14:paraId="01C43DDA" w14:textId="77777777" w:rsidR="007D2C7A" w:rsidRDefault="007D2C7A"/>
    <w:p w14:paraId="6085984E" w14:textId="77777777" w:rsidR="007D2C7A" w:rsidRDefault="007D2C7A"/>
    <w:p w14:paraId="0030C674" w14:textId="77777777" w:rsidR="007D2C7A" w:rsidRDefault="007D2C7A"/>
    <w:p w14:paraId="6A39F9A6" w14:textId="77777777" w:rsidR="007D2C7A" w:rsidRDefault="007D2C7A"/>
    <w:p w14:paraId="4D2B4746" w14:textId="77777777" w:rsidR="007D2C7A" w:rsidRDefault="007D2C7A"/>
    <w:p w14:paraId="105A14DC" w14:textId="77777777" w:rsidR="007D2C7A" w:rsidRDefault="007D2C7A"/>
    <w:p w14:paraId="6ADEF9E3" w14:textId="77777777" w:rsidR="007D2C7A" w:rsidRDefault="007D2C7A"/>
    <w:p w14:paraId="07255BA0" w14:textId="77777777" w:rsidR="007D2C7A" w:rsidRDefault="007D2C7A"/>
    <w:p w14:paraId="3F38BACE" w14:textId="77777777" w:rsidR="007D2C7A" w:rsidRDefault="007D2C7A"/>
    <w:p w14:paraId="7E6334B8" w14:textId="77777777" w:rsidR="007D2C7A" w:rsidRDefault="007D2C7A"/>
    <w:p w14:paraId="3EEA666A" w14:textId="77777777" w:rsidR="007D2C7A" w:rsidRDefault="007D2C7A"/>
    <w:p w14:paraId="4167B5D1" w14:textId="77777777" w:rsidR="007D2C7A" w:rsidRDefault="007D2C7A"/>
    <w:p w14:paraId="42B6ED70" w14:textId="77777777" w:rsidR="007D2C7A" w:rsidRDefault="007D2C7A"/>
    <w:p w14:paraId="30EB281A" w14:textId="77777777" w:rsidR="00446274" w:rsidRDefault="00446274" w:rsidP="00446274">
      <w:pPr>
        <w:pStyle w:val="Heading1"/>
      </w:pPr>
      <w:bookmarkStart w:id="0" w:name="_Toc167799159"/>
      <w:r>
        <w:t>Database</w:t>
      </w:r>
      <w:bookmarkEnd w:id="0"/>
    </w:p>
    <w:p w14:paraId="3E9AE751" w14:textId="77777777" w:rsidR="00446274" w:rsidRDefault="00446274" w:rsidP="006152F8">
      <w:r>
        <w:t xml:space="preserve">Choosing a good database name often involves using a name that clearly represents the purpose of the database. For this scenario, a suitable name could be something like </w:t>
      </w:r>
      <w:proofErr w:type="spellStart"/>
      <w:r>
        <w:rPr>
          <w:rStyle w:val="HTMLCode"/>
          <w:rFonts w:eastAsiaTheme="minorHAnsi"/>
        </w:rPr>
        <w:t>train_device_management</w:t>
      </w:r>
      <w:proofErr w:type="spellEnd"/>
      <w:r>
        <w:t>.</w:t>
      </w:r>
    </w:p>
    <w:p w14:paraId="57A8DCCD" w14:textId="3F6FCF33" w:rsidR="00446274" w:rsidRDefault="006152F8" w:rsidP="006152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6CA681" wp14:editId="56FA2B13">
                <wp:simplePos x="0" y="0"/>
                <wp:positionH relativeFrom="column">
                  <wp:posOffset>809625</wp:posOffset>
                </wp:positionH>
                <wp:positionV relativeFrom="paragraph">
                  <wp:posOffset>401955</wp:posOffset>
                </wp:positionV>
                <wp:extent cx="2876550" cy="742950"/>
                <wp:effectExtent l="0" t="0" r="19050" b="19050"/>
                <wp:wrapNone/>
                <wp:docPr id="179128653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429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8E275D" id="Rectangle: Rounded Corners 7" o:spid="_x0000_s1026" style="position:absolute;margin-left:63.75pt;margin-top:31.65pt;width:226.5pt;height:58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" fillcolor="#cfcdcd [2894]" strokecolor="#09101d [484]" strokeweight="1pt">
                <v:stroke joinstyle="miter"/>
              </v:roundrect>
            </w:pict>
          </mc:Fallback>
        </mc:AlternateContent>
      </w:r>
      <w:r w:rsidR="00446274">
        <w:t>To create the database and set it to be used before creating the tables, you can use the following SQL commands:</w:t>
      </w:r>
    </w:p>
    <w:p w14:paraId="01A6A859" w14:textId="77777777" w:rsidR="006152F8" w:rsidRDefault="006152F8" w:rsidP="006152F8">
      <w:pPr>
        <w:ind w:left="1440"/>
      </w:pPr>
      <w:r w:rsidRPr="006152F8">
        <w:t xml:space="preserve">CREATE DATABASE </w:t>
      </w:r>
      <w:proofErr w:type="spellStart"/>
      <w:r w:rsidRPr="006152F8">
        <w:t>train_device_</w:t>
      </w:r>
      <w:proofErr w:type="gramStart"/>
      <w:r w:rsidRPr="006152F8">
        <w:t>management</w:t>
      </w:r>
      <w:proofErr w:type="spellEnd"/>
      <w:r w:rsidRPr="006152F8">
        <w:t>;</w:t>
      </w:r>
      <w:proofErr w:type="gramEnd"/>
    </w:p>
    <w:p w14:paraId="1BD23D3A" w14:textId="7A8481FA" w:rsidR="00446274" w:rsidRDefault="006152F8" w:rsidP="006152F8">
      <w:pPr>
        <w:ind w:left="1440"/>
      </w:pPr>
      <w:r w:rsidRPr="006152F8">
        <w:t xml:space="preserve">USE </w:t>
      </w:r>
      <w:proofErr w:type="spellStart"/>
      <w:r w:rsidRPr="006152F8">
        <w:t>train_device_management</w:t>
      </w:r>
      <w:proofErr w:type="spellEnd"/>
      <w:r w:rsidRPr="006152F8">
        <w:t>;</w:t>
      </w:r>
      <w:r w:rsidR="00446274">
        <w:br w:type="page"/>
      </w:r>
    </w:p>
    <w:p w14:paraId="1FF1B96A" w14:textId="538E7959" w:rsidR="008A6933" w:rsidRDefault="008A6933" w:rsidP="0052702E">
      <w:pPr>
        <w:pStyle w:val="Heading1"/>
      </w:pPr>
      <w:bookmarkStart w:id="1" w:name="_Toc167799160"/>
      <w:r>
        <w:lastRenderedPageBreak/>
        <w:t>Tables and Schema</w:t>
      </w:r>
      <w:bookmarkEnd w:id="1"/>
    </w:p>
    <w:p w14:paraId="2BF4AC95" w14:textId="3BB2DC3F" w:rsidR="0052702E" w:rsidRDefault="0052702E" w:rsidP="0052702E">
      <w:pPr>
        <w:pStyle w:val="Heading2"/>
      </w:pPr>
      <w:bookmarkStart w:id="2" w:name="_Toc167799161"/>
      <w:r>
        <w:t>Tables</w:t>
      </w:r>
      <w:bookmarkEnd w:id="2"/>
    </w:p>
    <w:p w14:paraId="03874D5E" w14:textId="77777777" w:rsidR="0052702E" w:rsidRDefault="0052702E" w:rsidP="0052702E">
      <w:pPr>
        <w:pStyle w:val="Heading3"/>
        <w:rPr>
          <w:rStyle w:val="Heading3Char"/>
          <w:b/>
          <w:bCs/>
        </w:rPr>
      </w:pPr>
    </w:p>
    <w:p w14:paraId="61D33941" w14:textId="38CF4B44" w:rsidR="0052702E" w:rsidRPr="0052702E" w:rsidRDefault="008A6933" w:rsidP="0052702E">
      <w:pPr>
        <w:pStyle w:val="Heading3"/>
      </w:pPr>
      <w:bookmarkStart w:id="3" w:name="_Toc167799162"/>
      <w:r w:rsidRPr="0052702E">
        <w:rPr>
          <w:rStyle w:val="Heading3Char"/>
          <w:b/>
          <w:bCs/>
        </w:rPr>
        <w:t>Train</w:t>
      </w:r>
      <w:r w:rsidR="0052702E" w:rsidRPr="0052702E">
        <w:rPr>
          <w:rStyle w:val="Heading3Char"/>
          <w:b/>
          <w:bCs/>
        </w:rPr>
        <w:t xml:space="preserve"> </w:t>
      </w:r>
      <w:r w:rsidRPr="0052702E">
        <w:rPr>
          <w:rStyle w:val="Heading3Char"/>
          <w:b/>
          <w:bCs/>
        </w:rPr>
        <w:t>Operator</w:t>
      </w:r>
      <w:bookmarkEnd w:id="3"/>
      <w:r w:rsidRPr="0052702E">
        <w:t xml:space="preserve"> </w:t>
      </w:r>
    </w:p>
    <w:p w14:paraId="43B31B7D" w14:textId="7D9BECAA" w:rsidR="008A6933" w:rsidRDefault="008A6933" w:rsidP="0052702E">
      <w:pPr>
        <w:ind w:firstLine="150"/>
      </w:pPr>
      <w:r>
        <w:t>This table will store information about each train operator.</w:t>
      </w:r>
    </w:p>
    <w:p w14:paraId="49325257" w14:textId="67114BEA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operator_id</w:t>
      </w:r>
      <w:proofErr w:type="spellEnd"/>
      <w:r>
        <w:t>` (Primary Key)</w:t>
      </w:r>
    </w:p>
    <w:p w14:paraId="2A8DBBD5" w14:textId="3FCA4CA2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operator_name</w:t>
      </w:r>
      <w:proofErr w:type="spellEnd"/>
      <w:r>
        <w:t>` (Unique)</w:t>
      </w:r>
    </w:p>
    <w:p w14:paraId="1A6BA742" w14:textId="56F676EC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contact_info</w:t>
      </w:r>
      <w:proofErr w:type="spellEnd"/>
      <w:r>
        <w:t>`</w:t>
      </w:r>
    </w:p>
    <w:p w14:paraId="2EFC5064" w14:textId="37795D01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created_at</w:t>
      </w:r>
      <w:proofErr w:type="spellEnd"/>
      <w:r>
        <w:t>`</w:t>
      </w:r>
    </w:p>
    <w:p w14:paraId="20A4D5C3" w14:textId="34E1B970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updated_at</w:t>
      </w:r>
      <w:proofErr w:type="spellEnd"/>
      <w:r>
        <w:t>`</w:t>
      </w:r>
    </w:p>
    <w:p w14:paraId="0A150270" w14:textId="77777777" w:rsidR="0052702E" w:rsidRDefault="0052702E" w:rsidP="0052702E">
      <w:pPr>
        <w:pStyle w:val="Heading3"/>
        <w:rPr>
          <w:rStyle w:val="Heading3Char"/>
          <w:b/>
          <w:bCs/>
        </w:rPr>
      </w:pPr>
    </w:p>
    <w:p w14:paraId="12849F59" w14:textId="78AFC492" w:rsidR="0052702E" w:rsidRPr="0052702E" w:rsidRDefault="008A6933" w:rsidP="0052702E">
      <w:pPr>
        <w:pStyle w:val="Heading3"/>
      </w:pPr>
      <w:bookmarkStart w:id="4" w:name="_Toc167799163"/>
      <w:r w:rsidRPr="0052702E">
        <w:rPr>
          <w:rStyle w:val="Heading3Char"/>
          <w:b/>
          <w:bCs/>
        </w:rPr>
        <w:t>Station</w:t>
      </w:r>
      <w:bookmarkEnd w:id="4"/>
      <w:r w:rsidRPr="0052702E">
        <w:t xml:space="preserve"> </w:t>
      </w:r>
    </w:p>
    <w:p w14:paraId="70136D94" w14:textId="0C8CD99A" w:rsidR="008A6933" w:rsidRDefault="008A6933" w:rsidP="008A6933">
      <w:r>
        <w:t>This table will store information about each station.</w:t>
      </w:r>
    </w:p>
    <w:p w14:paraId="345FB62F" w14:textId="5AC2972D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station_id</w:t>
      </w:r>
      <w:proofErr w:type="spellEnd"/>
      <w:r>
        <w:t>` (Primary Key)</w:t>
      </w:r>
    </w:p>
    <w:p w14:paraId="56DD06CF" w14:textId="565583B8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station_name</w:t>
      </w:r>
      <w:proofErr w:type="spellEnd"/>
      <w:r>
        <w:t>` (Unique)</w:t>
      </w:r>
    </w:p>
    <w:p w14:paraId="785B15F4" w14:textId="77AB67D1" w:rsidR="008A6933" w:rsidRDefault="008A6933" w:rsidP="0052702E">
      <w:pPr>
        <w:pStyle w:val="ListParagraph"/>
        <w:numPr>
          <w:ilvl w:val="0"/>
          <w:numId w:val="2"/>
        </w:numPr>
      </w:pPr>
      <w:r>
        <w:t>`location`</w:t>
      </w:r>
    </w:p>
    <w:p w14:paraId="59661AEA" w14:textId="1967BF0A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operator_id</w:t>
      </w:r>
      <w:proofErr w:type="spellEnd"/>
      <w:r>
        <w:t>` (Foreign Key referencing `</w:t>
      </w:r>
      <w:proofErr w:type="spellStart"/>
      <w:r>
        <w:t>TrainOperator.operator_id</w:t>
      </w:r>
      <w:proofErr w:type="spellEnd"/>
      <w:r>
        <w:t>`)</w:t>
      </w:r>
    </w:p>
    <w:p w14:paraId="3D2364CA" w14:textId="0651842B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created_at</w:t>
      </w:r>
      <w:proofErr w:type="spellEnd"/>
      <w:r>
        <w:t>`</w:t>
      </w:r>
    </w:p>
    <w:p w14:paraId="11DE74CC" w14:textId="58570912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updated_at</w:t>
      </w:r>
      <w:proofErr w:type="spellEnd"/>
      <w:r>
        <w:t>`</w:t>
      </w:r>
    </w:p>
    <w:p w14:paraId="41492DFF" w14:textId="77777777" w:rsidR="0052702E" w:rsidRDefault="0052702E" w:rsidP="0052702E">
      <w:pPr>
        <w:pStyle w:val="Heading3"/>
        <w:rPr>
          <w:rStyle w:val="Heading3Char"/>
          <w:b/>
          <w:bCs/>
        </w:rPr>
      </w:pPr>
    </w:p>
    <w:p w14:paraId="325F4848" w14:textId="630B3DA7" w:rsidR="0052702E" w:rsidRPr="0052702E" w:rsidRDefault="008A6933" w:rsidP="0052702E">
      <w:pPr>
        <w:pStyle w:val="Heading3"/>
        <w:rPr>
          <w:rStyle w:val="Heading3Char"/>
          <w:b/>
          <w:bCs/>
        </w:rPr>
      </w:pPr>
      <w:bookmarkStart w:id="5" w:name="_Toc167799164"/>
      <w:proofErr w:type="spellStart"/>
      <w:r w:rsidRPr="0052702E">
        <w:rPr>
          <w:rStyle w:val="Heading3Char"/>
          <w:b/>
          <w:bCs/>
        </w:rPr>
        <w:t>DeviceType</w:t>
      </w:r>
      <w:bookmarkEnd w:id="5"/>
      <w:proofErr w:type="spellEnd"/>
    </w:p>
    <w:p w14:paraId="38DBC955" w14:textId="163CB7AE" w:rsidR="008A6933" w:rsidRDefault="008A6933" w:rsidP="008A6933">
      <w:r>
        <w:t>This table will store information about the different types of devices.</w:t>
      </w:r>
    </w:p>
    <w:p w14:paraId="62C797F8" w14:textId="3191E5F3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device_type_id</w:t>
      </w:r>
      <w:proofErr w:type="spellEnd"/>
      <w:r>
        <w:t>` (Primary Key)</w:t>
      </w:r>
    </w:p>
    <w:p w14:paraId="1E1DF9FC" w14:textId="46006B6B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device_type_name</w:t>
      </w:r>
      <w:proofErr w:type="spellEnd"/>
      <w:r>
        <w:t>` (Unique) (e.g., Ticket Vending Machine, Gate, Platform Validator, Ticket Office Machine)</w:t>
      </w:r>
    </w:p>
    <w:p w14:paraId="7F0BF9CE" w14:textId="01367336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created_at</w:t>
      </w:r>
      <w:proofErr w:type="spellEnd"/>
      <w:r>
        <w:t>`</w:t>
      </w:r>
    </w:p>
    <w:p w14:paraId="097B5C0F" w14:textId="0D5228BA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updated_at</w:t>
      </w:r>
      <w:proofErr w:type="spellEnd"/>
      <w:r>
        <w:t>`</w:t>
      </w:r>
    </w:p>
    <w:p w14:paraId="6E236EB2" w14:textId="77777777" w:rsidR="0052702E" w:rsidRDefault="0052702E" w:rsidP="0052702E">
      <w:pPr>
        <w:pStyle w:val="Heading3"/>
      </w:pPr>
    </w:p>
    <w:p w14:paraId="2B6FC150" w14:textId="2F7672EB" w:rsidR="0052702E" w:rsidRDefault="008A6933" w:rsidP="0052702E">
      <w:pPr>
        <w:pStyle w:val="Heading3"/>
      </w:pPr>
      <w:bookmarkStart w:id="6" w:name="_Toc167799165"/>
      <w:r w:rsidRPr="0052702E">
        <w:t>Supplier</w:t>
      </w:r>
      <w:bookmarkEnd w:id="6"/>
    </w:p>
    <w:p w14:paraId="519EECC4" w14:textId="7809CFA4" w:rsidR="008A6933" w:rsidRDefault="008A6933" w:rsidP="008A6933">
      <w:r>
        <w:t>This table will store information about the suppliers of devices.</w:t>
      </w:r>
    </w:p>
    <w:p w14:paraId="58EE0946" w14:textId="130DCB94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supplier_id</w:t>
      </w:r>
      <w:proofErr w:type="spellEnd"/>
      <w:r>
        <w:t>` (Primary Key)</w:t>
      </w:r>
    </w:p>
    <w:p w14:paraId="3EE695C0" w14:textId="7697521B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supplier_name</w:t>
      </w:r>
      <w:proofErr w:type="spellEnd"/>
      <w:r>
        <w:t>` (Unique)</w:t>
      </w:r>
    </w:p>
    <w:p w14:paraId="2F0BBFFE" w14:textId="4D1246C6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contact_info</w:t>
      </w:r>
      <w:proofErr w:type="spellEnd"/>
      <w:r>
        <w:t>`</w:t>
      </w:r>
    </w:p>
    <w:p w14:paraId="70D1338F" w14:textId="4D66340A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created_at</w:t>
      </w:r>
      <w:proofErr w:type="spellEnd"/>
      <w:r>
        <w:t>`</w:t>
      </w:r>
    </w:p>
    <w:p w14:paraId="24B3EF4F" w14:textId="609F8EB8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updated_at</w:t>
      </w:r>
      <w:proofErr w:type="spellEnd"/>
      <w:r>
        <w:t>`</w:t>
      </w:r>
    </w:p>
    <w:p w14:paraId="7A03B19A" w14:textId="77777777" w:rsidR="0052702E" w:rsidRDefault="008A6933" w:rsidP="0052702E">
      <w:pPr>
        <w:pStyle w:val="Heading3"/>
      </w:pPr>
      <w:r>
        <w:t xml:space="preserve"> </w:t>
      </w:r>
    </w:p>
    <w:p w14:paraId="658559E6" w14:textId="77777777" w:rsidR="0052702E" w:rsidRDefault="0052702E">
      <w:pPr>
        <w:rPr>
          <w:b/>
          <w:bCs/>
        </w:rPr>
      </w:pPr>
      <w:r>
        <w:br w:type="page"/>
      </w:r>
    </w:p>
    <w:p w14:paraId="30BD34CF" w14:textId="7AC15275" w:rsidR="0052702E" w:rsidRDefault="008A6933" w:rsidP="0052702E">
      <w:pPr>
        <w:pStyle w:val="Heading3"/>
      </w:pPr>
      <w:bookmarkStart w:id="7" w:name="_Toc167799166"/>
      <w:proofErr w:type="spellStart"/>
      <w:r w:rsidRPr="0052702E">
        <w:lastRenderedPageBreak/>
        <w:t>StationDevice</w:t>
      </w:r>
      <w:bookmarkEnd w:id="7"/>
      <w:proofErr w:type="spellEnd"/>
    </w:p>
    <w:p w14:paraId="14C56FE6" w14:textId="402A459B" w:rsidR="008A6933" w:rsidRDefault="0052702E" w:rsidP="008A6933">
      <w:r>
        <w:t>T</w:t>
      </w:r>
      <w:r w:rsidR="008A6933">
        <w:t>his is the main table that links stations, device types, and suppliers, and keeps track of the number of each device at a station.</w:t>
      </w:r>
    </w:p>
    <w:p w14:paraId="7562776F" w14:textId="71049D54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station_device_id</w:t>
      </w:r>
      <w:proofErr w:type="spellEnd"/>
      <w:r>
        <w:t>` (Primary Key)</w:t>
      </w:r>
    </w:p>
    <w:p w14:paraId="5D8CD5F5" w14:textId="3F126AEE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station_id</w:t>
      </w:r>
      <w:proofErr w:type="spellEnd"/>
      <w:r>
        <w:t>` (Foreign Key referencing `</w:t>
      </w:r>
      <w:proofErr w:type="spellStart"/>
      <w:r>
        <w:t>Station.station_id</w:t>
      </w:r>
      <w:proofErr w:type="spellEnd"/>
      <w:r>
        <w:t>`)</w:t>
      </w:r>
    </w:p>
    <w:p w14:paraId="7EF902EC" w14:textId="469C837F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device_type_id</w:t>
      </w:r>
      <w:proofErr w:type="spellEnd"/>
      <w:r>
        <w:t>` (Foreign Key referencing `</w:t>
      </w:r>
      <w:proofErr w:type="spellStart"/>
      <w:r>
        <w:t>DeviceType.device_type_id</w:t>
      </w:r>
      <w:proofErr w:type="spellEnd"/>
      <w:r>
        <w:t>`)</w:t>
      </w:r>
    </w:p>
    <w:p w14:paraId="31F21FA8" w14:textId="384B2B7F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supplier_id</w:t>
      </w:r>
      <w:proofErr w:type="spellEnd"/>
      <w:r>
        <w:t>` (Foreign Key referencing `</w:t>
      </w:r>
      <w:proofErr w:type="spellStart"/>
      <w:r>
        <w:t>Supplier.supplier_id</w:t>
      </w:r>
      <w:proofErr w:type="spellEnd"/>
      <w:r>
        <w:t>`)</w:t>
      </w:r>
    </w:p>
    <w:p w14:paraId="30B536B1" w14:textId="24A66575" w:rsidR="008A6933" w:rsidRDefault="008A6933" w:rsidP="0052702E">
      <w:pPr>
        <w:pStyle w:val="ListParagraph"/>
        <w:numPr>
          <w:ilvl w:val="0"/>
          <w:numId w:val="2"/>
        </w:numPr>
      </w:pPr>
      <w:r>
        <w:t>`quantity`</w:t>
      </w:r>
    </w:p>
    <w:p w14:paraId="32FFE2CB" w14:textId="2DEBEA5E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created_at</w:t>
      </w:r>
      <w:proofErr w:type="spellEnd"/>
      <w:r>
        <w:t>`</w:t>
      </w:r>
    </w:p>
    <w:p w14:paraId="1DAC4BF5" w14:textId="622D3BD5" w:rsidR="008A6933" w:rsidRDefault="008A6933" w:rsidP="0052702E">
      <w:pPr>
        <w:pStyle w:val="ListParagraph"/>
        <w:numPr>
          <w:ilvl w:val="0"/>
          <w:numId w:val="2"/>
        </w:numPr>
      </w:pPr>
      <w:r>
        <w:t>`</w:t>
      </w:r>
      <w:proofErr w:type="spellStart"/>
      <w:r>
        <w:t>updated_at</w:t>
      </w:r>
      <w:proofErr w:type="spellEnd"/>
      <w:r>
        <w:t>`</w:t>
      </w:r>
    </w:p>
    <w:p w14:paraId="1207B35D" w14:textId="77777777" w:rsidR="0052702E" w:rsidRDefault="005270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96F84B" w14:textId="47D6AF16" w:rsidR="008A6933" w:rsidRDefault="008A6933" w:rsidP="0052702E">
      <w:pPr>
        <w:pStyle w:val="Heading2"/>
      </w:pPr>
      <w:bookmarkStart w:id="8" w:name="_Toc167799167"/>
      <w:r>
        <w:lastRenderedPageBreak/>
        <w:t>SQL Schema Creation</w:t>
      </w:r>
      <w:bookmarkEnd w:id="8"/>
    </w:p>
    <w:p w14:paraId="05C0347C" w14:textId="2A463D4F" w:rsidR="008A6933" w:rsidRDefault="0052702E" w:rsidP="008A69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AC1EF" wp14:editId="65F005C6">
                <wp:simplePos x="0" y="0"/>
                <wp:positionH relativeFrom="column">
                  <wp:posOffset>-285750</wp:posOffset>
                </wp:positionH>
                <wp:positionV relativeFrom="paragraph">
                  <wp:posOffset>182245</wp:posOffset>
                </wp:positionV>
                <wp:extent cx="5876925" cy="2162175"/>
                <wp:effectExtent l="0" t="0" r="28575" b="28575"/>
                <wp:wrapNone/>
                <wp:docPr id="2110143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1621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383E73" id="Rectangle: Rounded Corners 1" o:spid="_x0000_s1026" style="position:absolute;margin-left:-22.5pt;margin-top:14.35pt;width:462.75pt;height:170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" fillcolor="#cfcdcd [2894]" strokecolor="#09101d [484]" strokeweight="1pt">
                <v:stroke joinstyle="miter"/>
              </v:roundrect>
            </w:pict>
          </mc:Fallback>
        </mc:AlternateContent>
      </w:r>
    </w:p>
    <w:p w14:paraId="63C682E5" w14:textId="77777777" w:rsidR="0052702E" w:rsidRDefault="0052702E" w:rsidP="0052702E">
      <w:r>
        <w:t xml:space="preserve">CREATE TABLE </w:t>
      </w:r>
      <w:proofErr w:type="spellStart"/>
      <w:r>
        <w:t>TrainOperator</w:t>
      </w:r>
      <w:proofErr w:type="spellEnd"/>
      <w:r>
        <w:t xml:space="preserve"> (</w:t>
      </w:r>
    </w:p>
    <w:p w14:paraId="51986ACD" w14:textId="77777777" w:rsidR="0052702E" w:rsidRDefault="0052702E" w:rsidP="0052702E">
      <w:r>
        <w:t xml:space="preserve">    </w:t>
      </w:r>
      <w:proofErr w:type="spellStart"/>
      <w:r>
        <w:t>operator_id</w:t>
      </w:r>
      <w:proofErr w:type="spellEnd"/>
      <w:r>
        <w:t xml:space="preserve"> INT AUTO_INCREMENT PRIMARY KEY,</w:t>
      </w:r>
    </w:p>
    <w:p w14:paraId="5F460B9E" w14:textId="77777777" w:rsidR="0052702E" w:rsidRDefault="0052702E" w:rsidP="0052702E">
      <w:r>
        <w:t xml:space="preserve">    </w:t>
      </w:r>
      <w:proofErr w:type="spellStart"/>
      <w:r>
        <w:t>operator_name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1D38A1BD" w14:textId="77777777" w:rsidR="0052702E" w:rsidRDefault="0052702E" w:rsidP="0052702E">
      <w:r>
        <w:t xml:space="preserve">    </w:t>
      </w:r>
      <w:proofErr w:type="spellStart"/>
      <w:r>
        <w:t>contact_info</w:t>
      </w:r>
      <w:proofErr w:type="spellEnd"/>
      <w:r>
        <w:t xml:space="preserve"> TEXT,</w:t>
      </w:r>
    </w:p>
    <w:p w14:paraId="20A1945F" w14:textId="77777777" w:rsidR="0052702E" w:rsidRDefault="0052702E" w:rsidP="0052702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1C5C9A4" w14:textId="77777777" w:rsidR="0052702E" w:rsidRDefault="0052702E" w:rsidP="0052702E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4BD57D35" w14:textId="77777777" w:rsidR="0052702E" w:rsidRDefault="0052702E" w:rsidP="0052702E">
      <w:r>
        <w:t>);</w:t>
      </w:r>
    </w:p>
    <w:p w14:paraId="583131FE" w14:textId="5EB1C8B3" w:rsidR="0052702E" w:rsidRDefault="00451AAA" w:rsidP="0052702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6D5145" wp14:editId="518346E9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029325" cy="2676525"/>
                <wp:effectExtent l="0" t="0" r="28575" b="28575"/>
                <wp:wrapNone/>
                <wp:docPr id="15253758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2676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D6F875" id="Rectangle: Rounded Corners 3" o:spid="_x0000_s1026" style="position:absolute;margin-left:423.55pt;margin-top:15.95pt;width:474.75pt;height:210.75pt;z-index:-251648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" fillcolor="#cfcdcd [2894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7257D202" w14:textId="77777777" w:rsidR="0052702E" w:rsidRDefault="0052702E" w:rsidP="0052702E">
      <w:r>
        <w:t>CREATE TABLE Station (</w:t>
      </w:r>
    </w:p>
    <w:p w14:paraId="2E2096C8" w14:textId="77777777" w:rsidR="0052702E" w:rsidRDefault="0052702E" w:rsidP="0052702E">
      <w:r>
        <w:t xml:space="preserve">    </w:t>
      </w:r>
      <w:proofErr w:type="spellStart"/>
      <w:r>
        <w:t>station_id</w:t>
      </w:r>
      <w:proofErr w:type="spellEnd"/>
      <w:r>
        <w:t xml:space="preserve"> INT AUTO_INCREMENT PRIMARY KEY,</w:t>
      </w:r>
    </w:p>
    <w:p w14:paraId="33453A78" w14:textId="77777777" w:rsidR="0052702E" w:rsidRDefault="0052702E" w:rsidP="0052702E">
      <w:r>
        <w:t xml:space="preserve">    </w:t>
      </w:r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01E0CFD6" w14:textId="77777777" w:rsidR="0052702E" w:rsidRDefault="0052702E" w:rsidP="0052702E">
      <w:r>
        <w:t xml:space="preserve">    location TEXT,</w:t>
      </w:r>
    </w:p>
    <w:p w14:paraId="2891E7BC" w14:textId="77777777" w:rsidR="0052702E" w:rsidRDefault="0052702E" w:rsidP="0052702E">
      <w:r>
        <w:t xml:space="preserve">    </w:t>
      </w:r>
      <w:proofErr w:type="spellStart"/>
      <w:r>
        <w:t>operator_id</w:t>
      </w:r>
      <w:proofErr w:type="spellEnd"/>
      <w:r>
        <w:t xml:space="preserve"> INT,</w:t>
      </w:r>
    </w:p>
    <w:p w14:paraId="0073EA79" w14:textId="77777777" w:rsidR="0052702E" w:rsidRDefault="0052702E" w:rsidP="0052702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9F6DFE5" w14:textId="77777777" w:rsidR="0052702E" w:rsidRDefault="0052702E" w:rsidP="0052702E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0EF86063" w14:textId="77777777" w:rsidR="0052702E" w:rsidRDefault="0052702E" w:rsidP="0052702E">
      <w:r>
        <w:t xml:space="preserve">    FOREIGN KEY (</w:t>
      </w:r>
      <w:proofErr w:type="spellStart"/>
      <w:r>
        <w:t>operator_id</w:t>
      </w:r>
      <w:proofErr w:type="spellEnd"/>
      <w:r>
        <w:t xml:space="preserve">) REFERENCES </w:t>
      </w:r>
      <w:proofErr w:type="spellStart"/>
      <w:r>
        <w:t>TrainOperator</w:t>
      </w:r>
      <w:proofErr w:type="spellEnd"/>
      <w:r>
        <w:t>(</w:t>
      </w:r>
      <w:proofErr w:type="spellStart"/>
      <w:r>
        <w:t>operator_id</w:t>
      </w:r>
      <w:proofErr w:type="spellEnd"/>
      <w:r>
        <w:t>)</w:t>
      </w:r>
    </w:p>
    <w:p w14:paraId="69966F48" w14:textId="77777777" w:rsidR="0052702E" w:rsidRDefault="0052702E" w:rsidP="0052702E">
      <w:r>
        <w:t>);</w:t>
      </w:r>
    </w:p>
    <w:p w14:paraId="4B381BA3" w14:textId="7B6FCB5B" w:rsidR="0052702E" w:rsidRDefault="00451AAA" w:rsidP="005270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D949FD" wp14:editId="6B04CAEB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5886450" cy="1866900"/>
                <wp:effectExtent l="0" t="0" r="19050" b="19050"/>
                <wp:wrapNone/>
                <wp:docPr id="137815004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866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A7D87" id="Rectangle: Rounded Corners 4" o:spid="_x0000_s1026" style="position:absolute;margin-left:412.3pt;margin-top:16.8pt;width:463.5pt;height:147pt;z-index:-251646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" fillcolor="#cfcdcd [2894]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42890712" w14:textId="77777777" w:rsidR="0052702E" w:rsidRDefault="0052702E" w:rsidP="0052702E">
      <w:r>
        <w:t xml:space="preserve">CREATE TABLE </w:t>
      </w:r>
      <w:proofErr w:type="spellStart"/>
      <w:r>
        <w:t>DeviceType</w:t>
      </w:r>
      <w:proofErr w:type="spellEnd"/>
      <w:r>
        <w:t xml:space="preserve"> (</w:t>
      </w:r>
    </w:p>
    <w:p w14:paraId="1DE102A0" w14:textId="77777777" w:rsidR="0052702E" w:rsidRDefault="0052702E" w:rsidP="0052702E">
      <w:r>
        <w:t xml:space="preserve">    </w:t>
      </w:r>
      <w:proofErr w:type="spellStart"/>
      <w:r>
        <w:t>device_type_id</w:t>
      </w:r>
      <w:proofErr w:type="spellEnd"/>
      <w:r>
        <w:t xml:space="preserve"> INT AUTO_INCREMENT PRIMARY KEY,</w:t>
      </w:r>
    </w:p>
    <w:p w14:paraId="5C2E79BB" w14:textId="77777777" w:rsidR="0052702E" w:rsidRDefault="0052702E" w:rsidP="0052702E">
      <w:r>
        <w:t xml:space="preserve">    </w:t>
      </w:r>
      <w:proofErr w:type="spellStart"/>
      <w:r>
        <w:t>device_type_name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7E00F151" w14:textId="77777777" w:rsidR="0052702E" w:rsidRDefault="0052702E" w:rsidP="0052702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536B055" w14:textId="77777777" w:rsidR="0052702E" w:rsidRDefault="0052702E" w:rsidP="0052702E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1E1762C1" w14:textId="77777777" w:rsidR="0052702E" w:rsidRDefault="0052702E" w:rsidP="0052702E">
      <w:r>
        <w:t>);</w:t>
      </w:r>
    </w:p>
    <w:p w14:paraId="02345099" w14:textId="77777777" w:rsidR="0052702E" w:rsidRDefault="0052702E" w:rsidP="0052702E"/>
    <w:p w14:paraId="67907DDA" w14:textId="77777777" w:rsidR="00451AAA" w:rsidRDefault="00451AAA">
      <w:r>
        <w:br w:type="page"/>
      </w:r>
    </w:p>
    <w:p w14:paraId="2C049FD3" w14:textId="7EA8A310" w:rsidR="0052702E" w:rsidRDefault="00451AAA" w:rsidP="005270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684A3AF" wp14:editId="46053923">
                <wp:simplePos x="0" y="0"/>
                <wp:positionH relativeFrom="column">
                  <wp:posOffset>-266700</wp:posOffset>
                </wp:positionH>
                <wp:positionV relativeFrom="paragraph">
                  <wp:posOffset>-95250</wp:posOffset>
                </wp:positionV>
                <wp:extent cx="5991225" cy="2085975"/>
                <wp:effectExtent l="0" t="0" r="28575" b="28575"/>
                <wp:wrapNone/>
                <wp:docPr id="184576759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0859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94A9C" id="Rectangle: Rounded Corners 5" o:spid="_x0000_s1026" style="position:absolute;margin-left:-21pt;margin-top:-7.5pt;width:471.75pt;height:164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" fillcolor="#cfcdcd [2894]" strokecolor="#09101d [484]" strokeweight="1pt">
                <v:stroke joinstyle="miter"/>
              </v:roundrect>
            </w:pict>
          </mc:Fallback>
        </mc:AlternateContent>
      </w:r>
      <w:r w:rsidR="0052702E">
        <w:t>CREATE TABLE Supplier (</w:t>
      </w:r>
    </w:p>
    <w:p w14:paraId="48743BDE" w14:textId="77777777" w:rsidR="0052702E" w:rsidRDefault="0052702E" w:rsidP="0052702E">
      <w:r>
        <w:t xml:space="preserve">    </w:t>
      </w:r>
      <w:proofErr w:type="spellStart"/>
      <w:r>
        <w:t>supplier_id</w:t>
      </w:r>
      <w:proofErr w:type="spellEnd"/>
      <w:r>
        <w:t xml:space="preserve"> INT AUTO_INCREMENT PRIMARY KEY,</w:t>
      </w:r>
    </w:p>
    <w:p w14:paraId="2E2998CE" w14:textId="77777777" w:rsidR="0052702E" w:rsidRDefault="0052702E" w:rsidP="0052702E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0CD7D28F" w14:textId="77777777" w:rsidR="0052702E" w:rsidRDefault="0052702E" w:rsidP="0052702E">
      <w:r>
        <w:t xml:space="preserve">    </w:t>
      </w:r>
      <w:proofErr w:type="spellStart"/>
      <w:r>
        <w:t>contact_info</w:t>
      </w:r>
      <w:proofErr w:type="spellEnd"/>
      <w:r>
        <w:t xml:space="preserve"> TEXT,</w:t>
      </w:r>
    </w:p>
    <w:p w14:paraId="4EB56282" w14:textId="77777777" w:rsidR="0052702E" w:rsidRDefault="0052702E" w:rsidP="0052702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F90F5A9" w14:textId="77777777" w:rsidR="0052702E" w:rsidRDefault="0052702E" w:rsidP="0052702E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172D2578" w14:textId="77777777" w:rsidR="0052702E" w:rsidRDefault="0052702E" w:rsidP="0052702E">
      <w:r>
        <w:t>);</w:t>
      </w:r>
    </w:p>
    <w:p w14:paraId="3A03349A" w14:textId="1A6AE3A2" w:rsidR="0052702E" w:rsidRDefault="00451AAA" w:rsidP="0052702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AB87BC" wp14:editId="3B133BD4">
                <wp:simplePos x="0" y="0"/>
                <wp:positionH relativeFrom="column">
                  <wp:posOffset>-400050</wp:posOffset>
                </wp:positionH>
                <wp:positionV relativeFrom="paragraph">
                  <wp:posOffset>191135</wp:posOffset>
                </wp:positionV>
                <wp:extent cx="6429375" cy="3495675"/>
                <wp:effectExtent l="0" t="0" r="28575" b="28575"/>
                <wp:wrapNone/>
                <wp:docPr id="189545496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4956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A0804" id="Rectangle: Rounded Corners 6" o:spid="_x0000_s1026" style="position:absolute;margin-left:-31.5pt;margin-top:15.05pt;width:506.25pt;height:275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" fillcolor="#cfcdcd [2894]" strokecolor="#09101d [484]" strokeweight="1pt">
                <v:stroke joinstyle="miter"/>
              </v:roundrect>
            </w:pict>
          </mc:Fallback>
        </mc:AlternateContent>
      </w:r>
    </w:p>
    <w:p w14:paraId="2805C0C7" w14:textId="77777777" w:rsidR="0052702E" w:rsidRDefault="0052702E" w:rsidP="0052702E">
      <w:r>
        <w:t xml:space="preserve">CREATE TABLE </w:t>
      </w:r>
      <w:proofErr w:type="spellStart"/>
      <w:r>
        <w:t>StationDevice</w:t>
      </w:r>
      <w:proofErr w:type="spellEnd"/>
      <w:r>
        <w:t xml:space="preserve"> (</w:t>
      </w:r>
    </w:p>
    <w:p w14:paraId="7FC15B0B" w14:textId="77777777" w:rsidR="0052702E" w:rsidRDefault="0052702E" w:rsidP="0052702E">
      <w:r>
        <w:t xml:space="preserve">    </w:t>
      </w:r>
      <w:proofErr w:type="spellStart"/>
      <w:r>
        <w:t>station_device_id</w:t>
      </w:r>
      <w:proofErr w:type="spellEnd"/>
      <w:r>
        <w:t xml:space="preserve"> INT AUTO_INCREMENT PRIMARY KEY,</w:t>
      </w:r>
    </w:p>
    <w:p w14:paraId="37CEC383" w14:textId="77777777" w:rsidR="0052702E" w:rsidRDefault="0052702E" w:rsidP="0052702E">
      <w:r>
        <w:t xml:space="preserve">    </w:t>
      </w:r>
      <w:proofErr w:type="spellStart"/>
      <w:r>
        <w:t>station_id</w:t>
      </w:r>
      <w:proofErr w:type="spellEnd"/>
      <w:r>
        <w:t xml:space="preserve"> INT,</w:t>
      </w:r>
    </w:p>
    <w:p w14:paraId="122F3EA7" w14:textId="77777777" w:rsidR="0052702E" w:rsidRDefault="0052702E" w:rsidP="0052702E">
      <w:r>
        <w:t xml:space="preserve">    </w:t>
      </w:r>
      <w:proofErr w:type="spellStart"/>
      <w:r>
        <w:t>device_type_id</w:t>
      </w:r>
      <w:proofErr w:type="spellEnd"/>
      <w:r>
        <w:t xml:space="preserve"> INT,</w:t>
      </w:r>
    </w:p>
    <w:p w14:paraId="398339C7" w14:textId="77777777" w:rsidR="0052702E" w:rsidRDefault="0052702E" w:rsidP="0052702E">
      <w:r>
        <w:t xml:space="preserve">    </w:t>
      </w:r>
      <w:proofErr w:type="spellStart"/>
      <w:r>
        <w:t>supplier_id</w:t>
      </w:r>
      <w:proofErr w:type="spellEnd"/>
      <w:r>
        <w:t xml:space="preserve"> INT,</w:t>
      </w:r>
    </w:p>
    <w:p w14:paraId="7A4C481A" w14:textId="77777777" w:rsidR="0052702E" w:rsidRDefault="0052702E" w:rsidP="0052702E">
      <w:r>
        <w:t xml:space="preserve">    quantity INT NOT NULL,</w:t>
      </w:r>
    </w:p>
    <w:p w14:paraId="5B771238" w14:textId="77777777" w:rsidR="0052702E" w:rsidRDefault="0052702E" w:rsidP="0052702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202C317" w14:textId="77777777" w:rsidR="0052702E" w:rsidRDefault="0052702E" w:rsidP="0052702E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3F030D8A" w14:textId="77777777" w:rsidR="0052702E" w:rsidRDefault="0052702E" w:rsidP="0052702E">
      <w:r>
        <w:t xml:space="preserve">    FOREIGN KEY (</w:t>
      </w:r>
      <w:proofErr w:type="spellStart"/>
      <w:r>
        <w:t>station_id</w:t>
      </w:r>
      <w:proofErr w:type="spellEnd"/>
      <w:r>
        <w:t>) REFERENCES Station(</w:t>
      </w:r>
      <w:proofErr w:type="spellStart"/>
      <w:r>
        <w:t>station_id</w:t>
      </w:r>
      <w:proofErr w:type="spellEnd"/>
      <w:r>
        <w:t>),</w:t>
      </w:r>
    </w:p>
    <w:p w14:paraId="732B4C36" w14:textId="77777777" w:rsidR="0052702E" w:rsidRDefault="0052702E" w:rsidP="0052702E">
      <w:r>
        <w:t xml:space="preserve">    FOREIGN KEY (</w:t>
      </w:r>
      <w:proofErr w:type="spellStart"/>
      <w:r>
        <w:t>device_type_id</w:t>
      </w:r>
      <w:proofErr w:type="spellEnd"/>
      <w:r>
        <w:t xml:space="preserve">) REFERENCES </w:t>
      </w:r>
      <w:proofErr w:type="spellStart"/>
      <w:r>
        <w:t>DeviceType</w:t>
      </w:r>
      <w:proofErr w:type="spellEnd"/>
      <w:r>
        <w:t>(</w:t>
      </w:r>
      <w:proofErr w:type="spellStart"/>
      <w:r>
        <w:t>device_type_id</w:t>
      </w:r>
      <w:proofErr w:type="spellEnd"/>
      <w:r>
        <w:t>),</w:t>
      </w:r>
    </w:p>
    <w:p w14:paraId="5F17A5BB" w14:textId="77777777" w:rsidR="0052702E" w:rsidRDefault="0052702E" w:rsidP="0052702E">
      <w:r>
        <w:t xml:space="preserve">    FOREIGN KEY (</w:t>
      </w:r>
      <w:proofErr w:type="spellStart"/>
      <w:r>
        <w:t>supplier_id</w:t>
      </w:r>
      <w:proofErr w:type="spellEnd"/>
      <w:r>
        <w:t>) REFERENCES Supplier(</w:t>
      </w:r>
      <w:proofErr w:type="spellStart"/>
      <w:r>
        <w:t>supplier_id</w:t>
      </w:r>
      <w:proofErr w:type="spellEnd"/>
      <w:r>
        <w:t>)</w:t>
      </w:r>
    </w:p>
    <w:p w14:paraId="56B6EF3D" w14:textId="293DE95A" w:rsidR="008A6933" w:rsidRDefault="0052702E" w:rsidP="0052702E">
      <w:r>
        <w:t>);</w:t>
      </w:r>
    </w:p>
    <w:p w14:paraId="6D78D5A6" w14:textId="77777777" w:rsidR="00451AAA" w:rsidRDefault="00451AAA" w:rsidP="00451AAA">
      <w:pPr>
        <w:pStyle w:val="Heading2"/>
      </w:pPr>
    </w:p>
    <w:p w14:paraId="4304D352" w14:textId="66BFF723" w:rsidR="008A6933" w:rsidRDefault="008A6933" w:rsidP="00451AAA">
      <w:pPr>
        <w:pStyle w:val="Heading2"/>
      </w:pPr>
      <w:bookmarkStart w:id="9" w:name="_Toc167799168"/>
      <w:r>
        <w:t>Explanation</w:t>
      </w:r>
      <w:bookmarkEnd w:id="9"/>
    </w:p>
    <w:p w14:paraId="4C70787C" w14:textId="47FBA992" w:rsidR="008A6933" w:rsidRDefault="008A6933" w:rsidP="008A6933">
      <w:r>
        <w:t xml:space="preserve">- </w:t>
      </w:r>
      <w:proofErr w:type="spellStart"/>
      <w:r w:rsidRPr="00451AAA">
        <w:rPr>
          <w:b/>
          <w:bCs/>
        </w:rPr>
        <w:t>TrainOperator</w:t>
      </w:r>
      <w:proofErr w:type="spellEnd"/>
      <w:r>
        <w:t>: Stores each train operator's details. `</w:t>
      </w:r>
      <w:proofErr w:type="spellStart"/>
      <w:r>
        <w:t>operator_id</w:t>
      </w:r>
      <w:proofErr w:type="spellEnd"/>
      <w:r>
        <w:t>` is the primary key.</w:t>
      </w:r>
    </w:p>
    <w:p w14:paraId="11CB06E4" w14:textId="036367D5" w:rsidR="008A6933" w:rsidRDefault="008A6933" w:rsidP="008A6933">
      <w:r>
        <w:t xml:space="preserve">- </w:t>
      </w:r>
      <w:r w:rsidRPr="00451AAA">
        <w:rPr>
          <w:b/>
          <w:bCs/>
        </w:rPr>
        <w:t>Station</w:t>
      </w:r>
      <w:r>
        <w:t>: Stores details of each station, linked to the `</w:t>
      </w:r>
      <w:proofErr w:type="spellStart"/>
      <w:r>
        <w:t>TrainOperator</w:t>
      </w:r>
      <w:proofErr w:type="spellEnd"/>
      <w:r>
        <w:t>` table through `</w:t>
      </w:r>
      <w:proofErr w:type="spellStart"/>
      <w:r>
        <w:t>operator_id</w:t>
      </w:r>
      <w:proofErr w:type="spellEnd"/>
      <w:r>
        <w:t>`.</w:t>
      </w:r>
    </w:p>
    <w:p w14:paraId="34D40423" w14:textId="7D8F3801" w:rsidR="008A6933" w:rsidRDefault="008A6933" w:rsidP="008A6933">
      <w:r>
        <w:t xml:space="preserve">- </w:t>
      </w:r>
      <w:proofErr w:type="spellStart"/>
      <w:r w:rsidRPr="00451AAA">
        <w:rPr>
          <w:b/>
          <w:bCs/>
        </w:rPr>
        <w:t>DeviceType</w:t>
      </w:r>
      <w:proofErr w:type="spellEnd"/>
      <w:r>
        <w:t xml:space="preserve">: </w:t>
      </w:r>
      <w:proofErr w:type="gramStart"/>
      <w:r>
        <w:t>Stores</w:t>
      </w:r>
      <w:proofErr w:type="gramEnd"/>
      <w:r>
        <w:t xml:space="preserve"> types of devices. </w:t>
      </w:r>
    </w:p>
    <w:p w14:paraId="44AF8C1B" w14:textId="7CE24C36" w:rsidR="008A6933" w:rsidRDefault="008A6933" w:rsidP="008A6933">
      <w:r>
        <w:t xml:space="preserve">- </w:t>
      </w:r>
      <w:r w:rsidRPr="00451AAA">
        <w:rPr>
          <w:b/>
          <w:bCs/>
        </w:rPr>
        <w:t>Supplier</w:t>
      </w:r>
      <w:r>
        <w:t>: Stores suppliers of devices.</w:t>
      </w:r>
    </w:p>
    <w:p w14:paraId="1D9EB609" w14:textId="67205000" w:rsidR="008A6933" w:rsidRDefault="008A6933" w:rsidP="008A6933">
      <w:r>
        <w:t xml:space="preserve">- </w:t>
      </w:r>
      <w:proofErr w:type="spellStart"/>
      <w:r w:rsidRPr="00451AAA">
        <w:rPr>
          <w:b/>
          <w:bCs/>
        </w:rPr>
        <w:t>StationDevice</w:t>
      </w:r>
      <w:proofErr w:type="spellEnd"/>
      <w:r>
        <w:t xml:space="preserve">: Main table that links stations, device types, and suppliers, and keeps track of device quantities. </w:t>
      </w:r>
    </w:p>
    <w:p w14:paraId="6CBA4305" w14:textId="77777777" w:rsidR="008A6933" w:rsidRDefault="008A6933" w:rsidP="008A6933"/>
    <w:p w14:paraId="770B1230" w14:textId="40AA0928" w:rsidR="00F06DE4" w:rsidRDefault="008A6933" w:rsidP="008A6933">
      <w:r>
        <w:t>Each table has `</w:t>
      </w:r>
      <w:proofErr w:type="spellStart"/>
      <w:r>
        <w:t>created_at</w:t>
      </w:r>
      <w:proofErr w:type="spellEnd"/>
      <w:r>
        <w:t>` and `</w:t>
      </w:r>
      <w:proofErr w:type="spellStart"/>
      <w:r>
        <w:t>updated_at</w:t>
      </w:r>
      <w:proofErr w:type="spellEnd"/>
      <w:r>
        <w:t>` fields for tracking record creation and updates. The use of foreign keys ensures referential integrity, preventing typos and ensuring consistent data entry.</w:t>
      </w:r>
    </w:p>
    <w:p w14:paraId="7EC5A7DB" w14:textId="77777777" w:rsidR="007D2C7A" w:rsidRDefault="007D2C7A"/>
    <w:p w14:paraId="54EF7DA5" w14:textId="5B3ED93C" w:rsidR="006152F8" w:rsidRDefault="006152F8" w:rsidP="006152F8">
      <w:pPr>
        <w:pStyle w:val="Heading1"/>
      </w:pPr>
      <w:bookmarkStart w:id="10" w:name="_Toc167799169"/>
      <w:r>
        <w:lastRenderedPageBreak/>
        <w:t>Full Script</w:t>
      </w:r>
      <w:bookmarkEnd w:id="10"/>
    </w:p>
    <w:p w14:paraId="78BF7830" w14:textId="77777777" w:rsidR="006152F8" w:rsidRDefault="006152F8" w:rsidP="006152F8">
      <w:pPr>
        <w:spacing w:after="0"/>
      </w:pPr>
      <w:r>
        <w:t>-- Create the database</w:t>
      </w:r>
    </w:p>
    <w:p w14:paraId="6472BD0D" w14:textId="77777777" w:rsidR="006152F8" w:rsidRDefault="006152F8" w:rsidP="006152F8">
      <w:pPr>
        <w:spacing w:after="0"/>
      </w:pPr>
      <w:r>
        <w:t xml:space="preserve">CREATE DATABASE </w:t>
      </w:r>
      <w:proofErr w:type="spellStart"/>
      <w:r>
        <w:t>train_device_</w:t>
      </w:r>
      <w:proofErr w:type="gramStart"/>
      <w:r>
        <w:t>management</w:t>
      </w:r>
      <w:proofErr w:type="spellEnd"/>
      <w:r>
        <w:t>;</w:t>
      </w:r>
      <w:proofErr w:type="gramEnd"/>
    </w:p>
    <w:p w14:paraId="20CB800E" w14:textId="77777777" w:rsidR="006152F8" w:rsidRDefault="006152F8" w:rsidP="006152F8">
      <w:pPr>
        <w:spacing w:after="0"/>
      </w:pPr>
    </w:p>
    <w:p w14:paraId="39FC54E1" w14:textId="77777777" w:rsidR="006152F8" w:rsidRDefault="006152F8" w:rsidP="006152F8">
      <w:pPr>
        <w:spacing w:after="0"/>
      </w:pPr>
      <w:r>
        <w:t>-- Use the newly created database</w:t>
      </w:r>
    </w:p>
    <w:p w14:paraId="205113A2" w14:textId="77777777" w:rsidR="006152F8" w:rsidRDefault="006152F8" w:rsidP="006152F8">
      <w:pPr>
        <w:spacing w:after="0"/>
      </w:pPr>
      <w:r>
        <w:t xml:space="preserve">USE </w:t>
      </w:r>
      <w:proofErr w:type="spellStart"/>
      <w:r>
        <w:t>train_device_</w:t>
      </w:r>
      <w:proofErr w:type="gramStart"/>
      <w:r>
        <w:t>management</w:t>
      </w:r>
      <w:proofErr w:type="spellEnd"/>
      <w:r>
        <w:t>;</w:t>
      </w:r>
      <w:proofErr w:type="gramEnd"/>
    </w:p>
    <w:p w14:paraId="616AE3CC" w14:textId="77777777" w:rsidR="006152F8" w:rsidRDefault="006152F8" w:rsidP="006152F8">
      <w:pPr>
        <w:spacing w:after="0"/>
      </w:pPr>
    </w:p>
    <w:p w14:paraId="5CB200EB" w14:textId="77777777" w:rsidR="006152F8" w:rsidRDefault="006152F8" w:rsidP="006152F8">
      <w:pPr>
        <w:spacing w:after="0"/>
      </w:pPr>
      <w:r>
        <w:t>-- Create the tables</w:t>
      </w:r>
    </w:p>
    <w:p w14:paraId="33DA2238" w14:textId="77777777" w:rsidR="006152F8" w:rsidRDefault="006152F8" w:rsidP="006152F8">
      <w:pPr>
        <w:spacing w:after="0"/>
      </w:pPr>
      <w:r>
        <w:t xml:space="preserve">CREATE TABLE </w:t>
      </w:r>
      <w:proofErr w:type="spellStart"/>
      <w:r>
        <w:t>TrainOperator</w:t>
      </w:r>
      <w:proofErr w:type="spellEnd"/>
      <w:r>
        <w:t xml:space="preserve"> (</w:t>
      </w:r>
    </w:p>
    <w:p w14:paraId="525F98EE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operator_id</w:t>
      </w:r>
      <w:proofErr w:type="spellEnd"/>
      <w:r>
        <w:t xml:space="preserve"> INT AUTO_INCREMENT PRIMARY KEY,</w:t>
      </w:r>
    </w:p>
    <w:p w14:paraId="387AD374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operator_name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5B0EDFAE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contact_info</w:t>
      </w:r>
      <w:proofErr w:type="spellEnd"/>
      <w:r>
        <w:t xml:space="preserve"> TEXT,</w:t>
      </w:r>
    </w:p>
    <w:p w14:paraId="64A80E8B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E42DFC3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068EF996" w14:textId="77777777" w:rsidR="006152F8" w:rsidRDefault="006152F8" w:rsidP="006152F8">
      <w:pPr>
        <w:spacing w:after="0"/>
      </w:pPr>
      <w:r>
        <w:t>);</w:t>
      </w:r>
    </w:p>
    <w:p w14:paraId="36099662" w14:textId="77777777" w:rsidR="006152F8" w:rsidRDefault="006152F8" w:rsidP="006152F8">
      <w:pPr>
        <w:spacing w:after="0"/>
      </w:pPr>
    </w:p>
    <w:p w14:paraId="28DAEB7E" w14:textId="77777777" w:rsidR="006152F8" w:rsidRDefault="006152F8" w:rsidP="006152F8">
      <w:pPr>
        <w:spacing w:after="0"/>
      </w:pPr>
      <w:r>
        <w:t>CREATE TABLE Station (</w:t>
      </w:r>
    </w:p>
    <w:p w14:paraId="71891BF5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station_id</w:t>
      </w:r>
      <w:proofErr w:type="spellEnd"/>
      <w:r>
        <w:t xml:space="preserve"> INT AUTO_INCREMENT PRIMARY KEY,</w:t>
      </w:r>
    </w:p>
    <w:p w14:paraId="34028861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6036CD2C" w14:textId="77777777" w:rsidR="006152F8" w:rsidRDefault="006152F8" w:rsidP="006152F8">
      <w:pPr>
        <w:spacing w:after="0"/>
      </w:pPr>
      <w:r>
        <w:t xml:space="preserve">    location TEXT,</w:t>
      </w:r>
    </w:p>
    <w:p w14:paraId="316A0C51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operator_id</w:t>
      </w:r>
      <w:proofErr w:type="spellEnd"/>
      <w:r>
        <w:t xml:space="preserve"> INT,</w:t>
      </w:r>
    </w:p>
    <w:p w14:paraId="4C675884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33BB98AB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3EDCB45C" w14:textId="77777777" w:rsidR="006152F8" w:rsidRDefault="006152F8" w:rsidP="006152F8">
      <w:pPr>
        <w:spacing w:after="0"/>
      </w:pPr>
      <w:r>
        <w:t xml:space="preserve">    FOREIGN KEY (</w:t>
      </w:r>
      <w:proofErr w:type="spellStart"/>
      <w:r>
        <w:t>operator_id</w:t>
      </w:r>
      <w:proofErr w:type="spellEnd"/>
      <w:r>
        <w:t xml:space="preserve">) REFERENCES </w:t>
      </w:r>
      <w:proofErr w:type="spellStart"/>
      <w:r>
        <w:t>TrainOperator</w:t>
      </w:r>
      <w:proofErr w:type="spellEnd"/>
      <w:r>
        <w:t>(</w:t>
      </w:r>
      <w:proofErr w:type="spellStart"/>
      <w:r>
        <w:t>operator_id</w:t>
      </w:r>
      <w:proofErr w:type="spellEnd"/>
      <w:r>
        <w:t>)</w:t>
      </w:r>
    </w:p>
    <w:p w14:paraId="33FFF7E7" w14:textId="77777777" w:rsidR="006152F8" w:rsidRDefault="006152F8" w:rsidP="006152F8">
      <w:pPr>
        <w:spacing w:after="0"/>
      </w:pPr>
      <w:r>
        <w:t>);</w:t>
      </w:r>
    </w:p>
    <w:p w14:paraId="7DD62185" w14:textId="77777777" w:rsidR="006152F8" w:rsidRDefault="006152F8" w:rsidP="006152F8">
      <w:pPr>
        <w:spacing w:after="0"/>
      </w:pPr>
    </w:p>
    <w:p w14:paraId="1AD0EBE5" w14:textId="77777777" w:rsidR="006152F8" w:rsidRDefault="006152F8" w:rsidP="006152F8">
      <w:pPr>
        <w:spacing w:after="0"/>
      </w:pPr>
      <w:r>
        <w:t xml:space="preserve">CREATE TABLE </w:t>
      </w:r>
      <w:proofErr w:type="spellStart"/>
      <w:r>
        <w:t>DeviceType</w:t>
      </w:r>
      <w:proofErr w:type="spellEnd"/>
      <w:r>
        <w:t xml:space="preserve"> (</w:t>
      </w:r>
    </w:p>
    <w:p w14:paraId="5BF67E57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device_type_id</w:t>
      </w:r>
      <w:proofErr w:type="spellEnd"/>
      <w:r>
        <w:t xml:space="preserve"> INT AUTO_INCREMENT PRIMARY KEY,</w:t>
      </w:r>
    </w:p>
    <w:p w14:paraId="1A59BAC1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device_type_name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7F5E4E35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FEB4E20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6120F9AA" w14:textId="77777777" w:rsidR="006152F8" w:rsidRDefault="006152F8" w:rsidP="006152F8">
      <w:pPr>
        <w:spacing w:after="0"/>
      </w:pPr>
      <w:r>
        <w:t>);</w:t>
      </w:r>
    </w:p>
    <w:p w14:paraId="4916D902" w14:textId="77777777" w:rsidR="006152F8" w:rsidRDefault="006152F8" w:rsidP="006152F8">
      <w:pPr>
        <w:spacing w:after="0"/>
      </w:pPr>
    </w:p>
    <w:p w14:paraId="0C8FEAEF" w14:textId="77777777" w:rsidR="006152F8" w:rsidRDefault="006152F8" w:rsidP="006152F8">
      <w:pPr>
        <w:spacing w:after="0"/>
      </w:pPr>
      <w:r>
        <w:t>CREATE TABLE Supplier (</w:t>
      </w:r>
    </w:p>
    <w:p w14:paraId="08349810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supplier_id</w:t>
      </w:r>
      <w:proofErr w:type="spellEnd"/>
      <w:r>
        <w:t xml:space="preserve"> INT AUTO_INCREMENT PRIMARY KEY,</w:t>
      </w:r>
    </w:p>
    <w:p w14:paraId="64BA4AFE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59DBE06B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contact_info</w:t>
      </w:r>
      <w:proofErr w:type="spellEnd"/>
      <w:r>
        <w:t xml:space="preserve"> TEXT,</w:t>
      </w:r>
    </w:p>
    <w:p w14:paraId="633D4328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0465103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649EC71D" w14:textId="77777777" w:rsidR="006152F8" w:rsidRDefault="006152F8" w:rsidP="006152F8">
      <w:pPr>
        <w:spacing w:after="0"/>
      </w:pPr>
      <w:r>
        <w:t>);</w:t>
      </w:r>
    </w:p>
    <w:p w14:paraId="3A499A5F" w14:textId="77777777" w:rsidR="006152F8" w:rsidRDefault="006152F8" w:rsidP="006152F8">
      <w:pPr>
        <w:spacing w:after="0"/>
      </w:pPr>
    </w:p>
    <w:p w14:paraId="34B40B80" w14:textId="77777777" w:rsidR="006152F8" w:rsidRDefault="006152F8" w:rsidP="006152F8">
      <w:pPr>
        <w:spacing w:after="0"/>
      </w:pPr>
      <w:r>
        <w:t xml:space="preserve">CREATE TABLE </w:t>
      </w:r>
      <w:proofErr w:type="spellStart"/>
      <w:r>
        <w:t>StationDevice</w:t>
      </w:r>
      <w:proofErr w:type="spellEnd"/>
      <w:r>
        <w:t xml:space="preserve"> (</w:t>
      </w:r>
    </w:p>
    <w:p w14:paraId="7A29F0EF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station_device_id</w:t>
      </w:r>
      <w:proofErr w:type="spellEnd"/>
      <w:r>
        <w:t xml:space="preserve"> INT AUTO_INCREMENT PRIMARY KEY,</w:t>
      </w:r>
    </w:p>
    <w:p w14:paraId="360CECF2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station_id</w:t>
      </w:r>
      <w:proofErr w:type="spellEnd"/>
      <w:r>
        <w:t xml:space="preserve"> INT,</w:t>
      </w:r>
    </w:p>
    <w:p w14:paraId="28EADDF3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device_type_id</w:t>
      </w:r>
      <w:proofErr w:type="spellEnd"/>
      <w:r>
        <w:t xml:space="preserve"> INT,</w:t>
      </w:r>
    </w:p>
    <w:p w14:paraId="55518B8B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supplier_id</w:t>
      </w:r>
      <w:proofErr w:type="spellEnd"/>
      <w:r>
        <w:t xml:space="preserve"> INT,</w:t>
      </w:r>
    </w:p>
    <w:p w14:paraId="34632C4A" w14:textId="77777777" w:rsidR="006152F8" w:rsidRDefault="006152F8" w:rsidP="006152F8">
      <w:pPr>
        <w:spacing w:after="0"/>
      </w:pPr>
      <w:r>
        <w:t xml:space="preserve">    quantity INT NOT NULL,</w:t>
      </w:r>
    </w:p>
    <w:p w14:paraId="5BA6CFB9" w14:textId="77777777" w:rsidR="006152F8" w:rsidRDefault="006152F8" w:rsidP="006152F8">
      <w:pPr>
        <w:spacing w:after="0"/>
      </w:pPr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97BD8EE" w14:textId="77777777" w:rsidR="006152F8" w:rsidRDefault="006152F8" w:rsidP="006152F8">
      <w:pPr>
        <w:spacing w:after="0"/>
      </w:pPr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0F3DEB72" w14:textId="77777777" w:rsidR="006152F8" w:rsidRDefault="006152F8" w:rsidP="006152F8">
      <w:pPr>
        <w:spacing w:after="0"/>
      </w:pPr>
      <w:r>
        <w:t xml:space="preserve">    FOREIGN KEY (</w:t>
      </w:r>
      <w:proofErr w:type="spellStart"/>
      <w:r>
        <w:t>station_id</w:t>
      </w:r>
      <w:proofErr w:type="spellEnd"/>
      <w:r>
        <w:t>) REFERENCES Station(</w:t>
      </w:r>
      <w:proofErr w:type="spellStart"/>
      <w:r>
        <w:t>station_id</w:t>
      </w:r>
      <w:proofErr w:type="spellEnd"/>
      <w:r>
        <w:t>),</w:t>
      </w:r>
    </w:p>
    <w:p w14:paraId="557E24BE" w14:textId="77777777" w:rsidR="006152F8" w:rsidRDefault="006152F8" w:rsidP="006152F8">
      <w:pPr>
        <w:spacing w:after="0"/>
      </w:pPr>
      <w:r>
        <w:t xml:space="preserve">    FOREIGN KEY (</w:t>
      </w:r>
      <w:proofErr w:type="spellStart"/>
      <w:r>
        <w:t>device_type_id</w:t>
      </w:r>
      <w:proofErr w:type="spellEnd"/>
      <w:r>
        <w:t xml:space="preserve">) REFERENCES </w:t>
      </w:r>
      <w:proofErr w:type="spellStart"/>
      <w:r>
        <w:t>DeviceType</w:t>
      </w:r>
      <w:proofErr w:type="spellEnd"/>
      <w:r>
        <w:t>(</w:t>
      </w:r>
      <w:proofErr w:type="spellStart"/>
      <w:r>
        <w:t>device_type_id</w:t>
      </w:r>
      <w:proofErr w:type="spellEnd"/>
      <w:r>
        <w:t>),</w:t>
      </w:r>
    </w:p>
    <w:p w14:paraId="63546CEE" w14:textId="77777777" w:rsidR="006152F8" w:rsidRDefault="006152F8" w:rsidP="006152F8">
      <w:pPr>
        <w:spacing w:after="0"/>
      </w:pPr>
      <w:r>
        <w:t xml:space="preserve">    FOREIGN KEY (</w:t>
      </w:r>
      <w:proofErr w:type="spellStart"/>
      <w:r>
        <w:t>supplier_id</w:t>
      </w:r>
      <w:proofErr w:type="spellEnd"/>
      <w:r>
        <w:t>) REFERENCES Supplier(</w:t>
      </w:r>
      <w:proofErr w:type="spellStart"/>
      <w:r>
        <w:t>supplier_id</w:t>
      </w:r>
      <w:proofErr w:type="spellEnd"/>
      <w:r>
        <w:t>)</w:t>
      </w:r>
    </w:p>
    <w:p w14:paraId="3420E98D" w14:textId="38E3D37B" w:rsidR="006152F8" w:rsidRPr="006152F8" w:rsidRDefault="006152F8" w:rsidP="006152F8">
      <w:pPr>
        <w:spacing w:after="0"/>
      </w:pPr>
      <w:r>
        <w:t>);</w:t>
      </w:r>
    </w:p>
    <w:sectPr w:rsidR="006152F8" w:rsidRPr="006152F8" w:rsidSect="007D2C7A">
      <w:footerReference w:type="default" r:id="rId16"/>
      <w:pgSz w:w="11906" w:h="16838"/>
      <w:pgMar w:top="1440" w:right="1440" w:bottom="1440" w:left="1440" w:header="708" w:footer="111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EFC4A" w14:textId="77777777" w:rsidR="003036A3" w:rsidRDefault="003036A3" w:rsidP="007D2C7A">
      <w:pPr>
        <w:spacing w:after="0" w:line="240" w:lineRule="auto"/>
      </w:pPr>
      <w:r>
        <w:separator/>
      </w:r>
    </w:p>
  </w:endnote>
  <w:endnote w:type="continuationSeparator" w:id="0">
    <w:p w14:paraId="2A1403BE" w14:textId="77777777" w:rsidR="003036A3" w:rsidRDefault="003036A3" w:rsidP="007D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667023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3B4406A" w14:textId="77777777" w:rsidR="007D2C7A" w:rsidRDefault="007D2C7A" w:rsidP="007D2C7A">
            <w:pPr>
              <w:pStyle w:val="Footer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777E69" wp14:editId="3A395923">
                  <wp:simplePos x="0" y="0"/>
                  <wp:positionH relativeFrom="page">
                    <wp:posOffset>-19050</wp:posOffset>
                  </wp:positionH>
                  <wp:positionV relativeFrom="paragraph">
                    <wp:posOffset>309880</wp:posOffset>
                  </wp:positionV>
                  <wp:extent cx="7581900" cy="5740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627" cy="57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21BBF" w14:textId="77777777" w:rsidR="003036A3" w:rsidRDefault="003036A3" w:rsidP="007D2C7A">
      <w:pPr>
        <w:spacing w:after="0" w:line="240" w:lineRule="auto"/>
      </w:pPr>
      <w:r>
        <w:separator/>
      </w:r>
    </w:p>
  </w:footnote>
  <w:footnote w:type="continuationSeparator" w:id="0">
    <w:p w14:paraId="170CD00C" w14:textId="77777777" w:rsidR="003036A3" w:rsidRDefault="003036A3" w:rsidP="007D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67B0"/>
    <w:multiLevelType w:val="hybridMultilevel"/>
    <w:tmpl w:val="346EE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3C1F"/>
    <w:multiLevelType w:val="hybridMultilevel"/>
    <w:tmpl w:val="3D98834E"/>
    <w:lvl w:ilvl="0" w:tplc="BEDA4E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27151"/>
    <w:multiLevelType w:val="hybridMultilevel"/>
    <w:tmpl w:val="0C6E30C2"/>
    <w:lvl w:ilvl="0" w:tplc="BEDA4E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7ED"/>
    <w:multiLevelType w:val="hybridMultilevel"/>
    <w:tmpl w:val="197AE388"/>
    <w:lvl w:ilvl="0" w:tplc="BEDA4E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556C1"/>
    <w:multiLevelType w:val="hybridMultilevel"/>
    <w:tmpl w:val="E2CAD9C4"/>
    <w:lvl w:ilvl="0" w:tplc="BEDA4E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840B9"/>
    <w:multiLevelType w:val="hybridMultilevel"/>
    <w:tmpl w:val="11BCA2EE"/>
    <w:lvl w:ilvl="0" w:tplc="BEDA4E8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622006559">
    <w:abstractNumId w:val="0"/>
  </w:num>
  <w:num w:numId="2" w16cid:durableId="1664892540">
    <w:abstractNumId w:val="5"/>
  </w:num>
  <w:num w:numId="3" w16cid:durableId="1787776046">
    <w:abstractNumId w:val="3"/>
  </w:num>
  <w:num w:numId="4" w16cid:durableId="14699296">
    <w:abstractNumId w:val="4"/>
  </w:num>
  <w:num w:numId="5" w16cid:durableId="1827818025">
    <w:abstractNumId w:val="2"/>
  </w:num>
  <w:num w:numId="6" w16cid:durableId="86779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33"/>
    <w:rsid w:val="00080571"/>
    <w:rsid w:val="000F21AE"/>
    <w:rsid w:val="00236EE1"/>
    <w:rsid w:val="00267A57"/>
    <w:rsid w:val="002765CE"/>
    <w:rsid w:val="002C0721"/>
    <w:rsid w:val="003036A3"/>
    <w:rsid w:val="00313929"/>
    <w:rsid w:val="003F4089"/>
    <w:rsid w:val="00446274"/>
    <w:rsid w:val="00451AAA"/>
    <w:rsid w:val="004E7109"/>
    <w:rsid w:val="005010BD"/>
    <w:rsid w:val="0052702E"/>
    <w:rsid w:val="005B5718"/>
    <w:rsid w:val="005D6AA7"/>
    <w:rsid w:val="00603EB4"/>
    <w:rsid w:val="006152F8"/>
    <w:rsid w:val="00621CDE"/>
    <w:rsid w:val="006727B7"/>
    <w:rsid w:val="0076637D"/>
    <w:rsid w:val="00793B39"/>
    <w:rsid w:val="007C43C2"/>
    <w:rsid w:val="007D2C7A"/>
    <w:rsid w:val="007E1120"/>
    <w:rsid w:val="008451D2"/>
    <w:rsid w:val="00883EE7"/>
    <w:rsid w:val="00895DE7"/>
    <w:rsid w:val="008A6933"/>
    <w:rsid w:val="008D3B8A"/>
    <w:rsid w:val="00943CDC"/>
    <w:rsid w:val="00956BC5"/>
    <w:rsid w:val="00987FA0"/>
    <w:rsid w:val="009A7642"/>
    <w:rsid w:val="00A042FC"/>
    <w:rsid w:val="00A11464"/>
    <w:rsid w:val="00A40F49"/>
    <w:rsid w:val="00A52016"/>
    <w:rsid w:val="00AB424F"/>
    <w:rsid w:val="00BB44A2"/>
    <w:rsid w:val="00C5193D"/>
    <w:rsid w:val="00C77D18"/>
    <w:rsid w:val="00C90FAD"/>
    <w:rsid w:val="00D05F60"/>
    <w:rsid w:val="00D41651"/>
    <w:rsid w:val="00D4498E"/>
    <w:rsid w:val="00D455E0"/>
    <w:rsid w:val="00D63E3F"/>
    <w:rsid w:val="00D95EF9"/>
    <w:rsid w:val="00DF79AA"/>
    <w:rsid w:val="00E44A65"/>
    <w:rsid w:val="00F06DE4"/>
    <w:rsid w:val="00F35CE5"/>
    <w:rsid w:val="00F86EDA"/>
    <w:rsid w:val="00F94F0D"/>
    <w:rsid w:val="00FB065F"/>
    <w:rsid w:val="00FB6752"/>
    <w:rsid w:val="00F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E23B"/>
  <w15:chartTrackingRefBased/>
  <w15:docId w15:val="{A72F8AE1-BD19-4EFF-98F1-D7654221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02E"/>
    <w:pPr>
      <w:spacing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7A"/>
  </w:style>
  <w:style w:type="paragraph" w:styleId="Footer">
    <w:name w:val="footer"/>
    <w:basedOn w:val="Normal"/>
    <w:link w:val="FooterChar"/>
    <w:uiPriority w:val="99"/>
    <w:unhideWhenUsed/>
    <w:rsid w:val="007D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7A"/>
  </w:style>
  <w:style w:type="paragraph" w:styleId="NoSpacing">
    <w:name w:val="No Spacing"/>
    <w:link w:val="NoSpacingChar"/>
    <w:uiPriority w:val="1"/>
    <w:qFormat/>
    <w:rsid w:val="007D2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2C7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933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7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70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702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95E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5E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5E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5E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46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.healy\Documents\DTS%20Word%20Document%20Vincent%20Heal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Vincent.healy@raildeliverygroup.com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FDA4028BBAF4DB71D019A91A28363" ma:contentTypeVersion="21" ma:contentTypeDescription="Create a new document." ma:contentTypeScope="" ma:versionID="de4cbf43dd926a9015489976953bd6b2">
  <xsd:schema xmlns:xsd="http://www.w3.org/2001/XMLSchema" xmlns:xs="http://www.w3.org/2001/XMLSchema" xmlns:p="http://schemas.microsoft.com/office/2006/metadata/properties" xmlns:ns2="9b054313-8d74-45e5-abd0-c2080e999339" xmlns:ns3="e7e15578-11ae-4220-9f70-a46412387b7e" xmlns:ns4="aebe3d8c-31dd-4b79-bfe7-522d1d095561" targetNamespace="http://schemas.microsoft.com/office/2006/metadata/properties" ma:root="true" ma:fieldsID="bc28811b7fd24afcd6f664a6df0fbfcb" ns2:_="" ns3:_="" ns4:_="">
    <xsd:import namespace="9b054313-8d74-45e5-abd0-c2080e999339"/>
    <xsd:import namespace="e7e15578-11ae-4220-9f70-a46412387b7e"/>
    <xsd:import namespace="aebe3d8c-31dd-4b79-bfe7-522d1d0955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Sign_x002d_off_x0020_statu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eting_x0020_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4313-8d74-45e5-abd0-c2080e999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gn_x002d_off_x0020_status" ma:index="12" nillable="true" ma:displayName="Sign-off status" ma:internalName="Sign_x002d_off_x0020_status">
      <xsd:simpleType>
        <xsd:restriction base="dms:Text">
          <xsd:maxLength value="255"/>
        </xsd:restriction>
      </xsd:simpleType>
    </xsd:element>
    <xsd:element name="_Flow_SignoffStatus" ma:index="15" nillable="true" ma:displayName="Sign-off status" ma:internalName="Sign_x002d_off_x0020_status0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58b1092-15a4-4db9-804e-88005bcedf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eting_x0020_Date" ma:index="26" nillable="true" ma:displayName="Report Date" ma:format="DateOnly" ma:internalName="Meeting_x0020_Date">
      <xsd:simpleType>
        <xsd:restriction base="dms:DateTime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15578-11ae-4220-9f70-a46412387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e3d8c-31dd-4b79-bfe7-522d1d095561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58bf2239-85d0-49b0-a8ea-83fbdab8033a}" ma:internalName="TaxCatchAll" ma:showField="CatchAllData" ma:web="e7e15578-11ae-4220-9f70-a46412387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_x002d_off_x0020_status xmlns="9b054313-8d74-45e5-abd0-c2080e999339" xsi:nil="true"/>
    <_Flow_SignoffStatus xmlns="9b054313-8d74-45e5-abd0-c2080e999339" xsi:nil="true"/>
    <Meeting_x0020_Date xmlns="9b054313-8d74-45e5-abd0-c2080e999339" xsi:nil="true"/>
    <TaxCatchAll xmlns="aebe3d8c-31dd-4b79-bfe7-522d1d095561" xsi:nil="true"/>
    <lcf76f155ced4ddcb4097134ff3c332f xmlns="9b054313-8d74-45e5-abd0-c2080e99933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6224C0-9A7F-43A0-8986-3740C8D0296B}"/>
</file>

<file path=customXml/itemProps3.xml><?xml version="1.0" encoding="utf-8"?>
<ds:datastoreItem xmlns:ds="http://schemas.openxmlformats.org/officeDocument/2006/customXml" ds:itemID="{AF6C19C8-8C69-40ED-A960-A27492E80C17}">
  <ds:schemaRefs>
    <ds:schemaRef ds:uri="http://schemas.microsoft.com/office/2006/metadata/properties"/>
    <ds:schemaRef ds:uri="http://schemas.microsoft.com/office/infopath/2007/PartnerControls"/>
    <ds:schemaRef ds:uri="9b054313-8d74-45e5-abd0-c2080e999339"/>
    <ds:schemaRef ds:uri="aebe3d8c-31dd-4b79-bfe7-522d1d095561"/>
  </ds:schemaRefs>
</ds:datastoreItem>
</file>

<file path=customXml/itemProps4.xml><?xml version="1.0" encoding="utf-8"?>
<ds:datastoreItem xmlns:ds="http://schemas.openxmlformats.org/officeDocument/2006/customXml" ds:itemID="{0BAB52F7-00B3-41A6-921A-9E076798006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F026FC9-E145-4987-B464-1551B0F1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 Word Document Vincent Healy.dotx</Template>
  <TotalTime>31</TotalTime>
  <Pages>9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database for TOC Station Devices</dc:title>
  <dc:subject>Date</dc:subject>
  <dc:creator>Vincent Healy</dc:creator>
  <cp:keywords/>
  <dc:description/>
  <cp:lastModifiedBy>Vincent Healy</cp:lastModifiedBy>
  <cp:revision>5</cp:revision>
  <dcterms:created xsi:type="dcterms:W3CDTF">2024-05-28T13:01:00Z</dcterms:created>
  <dcterms:modified xsi:type="dcterms:W3CDTF">2024-05-28T13:32:00Z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0x010100E28FDA4028BBAF4DB71D019A91A28363</vt:lpwstr>
  </property>
</Properties>
</file>