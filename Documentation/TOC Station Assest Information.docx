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09271955"/>
        <w:docPartObj>
          <w:docPartGallery w:val="Cover Pages"/>
          <w:docPartUnique/>
        </w:docPartObj>
      </w:sdtPr>
      <w:sdtContent>
        <w:p w14:paraId="058546A6" w14:textId="77777777" w:rsidR="007D2C7A" w:rsidRPr="00B778D2" w:rsidRDefault="007D2C7A">
          <w:r w:rsidRPr="00B778D2">
            <w:rPr>
              <w:rFonts w:ascii="Arial" w:hAnsi="Arial" w:cs="Arial"/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B0DE50" wp14:editId="534D599C">
                    <wp:simplePos x="0" y="0"/>
                    <wp:positionH relativeFrom="column">
                      <wp:posOffset>1314450</wp:posOffset>
                    </wp:positionH>
                    <wp:positionV relativeFrom="paragraph">
                      <wp:posOffset>88900</wp:posOffset>
                    </wp:positionV>
                    <wp:extent cx="3308350" cy="1543050"/>
                    <wp:effectExtent l="0" t="0" r="635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8350" cy="1543050"/>
                              <a:chOff x="0" y="0"/>
                              <a:chExt cx="2472055" cy="120650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 descr="A close up of a sig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2055" cy="730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5625"/>
                              <a:stretch/>
                            </pic:blipFill>
                            <pic:spPr bwMode="auto">
                              <a:xfrm>
                                <a:off x="298450" y="844550"/>
                                <a:ext cx="184785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58DA95" id="Group 1" o:spid="_x0000_s1026" style="position:absolute;margin-left:103.5pt;margin-top:7pt;width:260.5pt;height:121.5pt;z-index:251662336;mso-width-relative:margin;mso-height-relative:margin" coordsize="24720,12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nB8hN2tfzguVa5cgSLxWKxWKyZlzG0fh9ZSzMMY7vRgOWHV1he+CiL&#10;xWKxWKxZIF+8WlbTDMP0LKvsNuCFL7G9KGaxWCwWizUL5EarZC3N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alt="A close up of a sign&#10;&#10;Description automatically generated" style="position:absolute;width:24720;height:7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">
                      <v:imagedata r:id="rId14" o:title="A close up of a sign&#10;&#10;Description automatically generated"/>
                    </v:shape>
                    <v:shape id="Picture 6" o:spid="_x0000_s1028" type="#_x0000_t75" style="position:absolute;left:2984;top:8445;width:18479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">
                      <v:imagedata r:id="rId15" o:title="" cropright=".15625"/>
                    </v:shape>
                  </v:group>
                </w:pict>
              </mc:Fallback>
            </mc:AlternateContent>
          </w:r>
          <w:r w:rsidRPr="00B778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9739880" wp14:editId="42AE56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F2F07C" w14:textId="77777777" w:rsidR="007D2C7A" w:rsidRDefault="00D455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Vincent Healy</w:t>
                                    </w:r>
                                  </w:p>
                                </w:sdtContent>
                              </w:sdt>
                              <w:p w14:paraId="0D006F4F" w14:textId="77777777" w:rsidR="007D2C7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455E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Vincent.healy@raildeliverygroup.com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7398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540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F2F07C" w14:textId="77777777" w:rsidR="007D2C7A" w:rsidRDefault="00D455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Vincent Healy</w:t>
                              </w:r>
                            </w:p>
                          </w:sdtContent>
                        </w:sdt>
                        <w:p w14:paraId="0D006F4F" w14:textId="77777777" w:rsidR="007D2C7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455E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Vincent.healy@raildeliverygroup.com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778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542949C" wp14:editId="564BF9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33B88" w14:textId="77777777" w:rsidR="007D2C7A" w:rsidRPr="007D2C7A" w:rsidRDefault="007D2C7A">
                                <w:pPr>
                                  <w:pStyle w:val="NoSpacing"/>
                                  <w:jc w:val="right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D2C7A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E1FBD46" w14:textId="2AA07B25" w:rsidR="007D2C7A" w:rsidRDefault="00C31FD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31FDD">
                                      <w:t>This document specifies the requirements for developing a web application GUI and database to manage smart ticketing assets within train stations across the estate.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542949C" id="Text Box 153" o:spid="_x0000_s1027" type="#_x0000_t202" style="position:absolute;margin-left:0;margin-top:0;width:8in;height:79.5pt;z-index:2516664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2533B88" w14:textId="77777777" w:rsidR="007D2C7A" w:rsidRPr="007D2C7A" w:rsidRDefault="007D2C7A">
                          <w:pPr>
                            <w:pStyle w:val="NoSpacing"/>
                            <w:jc w:val="right"/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  <w:r w:rsidRPr="007D2C7A">
                            <w:rPr>
                              <w:color w:val="002060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E1FBD46" w14:textId="2AA07B25" w:rsidR="007D2C7A" w:rsidRDefault="00C31FD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31FDD">
                                <w:t>This document specifies the requirements for developing a web application GUI and database to manage smart ticketing assets within train stations across the estate.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778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BAF21ED" wp14:editId="48B562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2AB83" w14:textId="1A37F3A8" w:rsidR="007D2C7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79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TOC Station Assest Information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BAA419" w14:textId="4C90A8B2" w:rsidR="007D2C7A" w:rsidRDefault="00D3791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AF21ED" id="Text Box 154" o:spid="_x0000_s1028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742AB83" w14:textId="1A37F3A8" w:rsidR="007D2C7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379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TOC Station Assest Information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BAA419" w14:textId="4C90A8B2" w:rsidR="007D2C7A" w:rsidRDefault="00D3791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F40AFF" w14:textId="77777777" w:rsidR="007D2C7A" w:rsidRPr="00B778D2" w:rsidRDefault="007D2C7A">
          <w:r w:rsidRPr="00B778D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6501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CD619" w14:textId="407FC3A0" w:rsidR="00E6243E" w:rsidRPr="00B778D2" w:rsidRDefault="00E6243E">
          <w:pPr>
            <w:pStyle w:val="TOCHeading"/>
          </w:pPr>
          <w:r w:rsidRPr="00B778D2">
            <w:t>Contents</w:t>
          </w:r>
        </w:p>
        <w:p w14:paraId="4B7304DE" w14:textId="6B6DBB79" w:rsidR="00851819" w:rsidRDefault="00E624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B778D2">
            <w:fldChar w:fldCharType="begin"/>
          </w:r>
          <w:r w:rsidRPr="00B778D2">
            <w:instrText xml:space="preserve"> TOC \o "1-3" \h \z \u </w:instrText>
          </w:r>
          <w:r w:rsidRPr="00B778D2">
            <w:fldChar w:fldCharType="separate"/>
          </w:r>
          <w:hyperlink w:anchor="_Toc166575887" w:history="1">
            <w:r w:rsidR="00851819" w:rsidRPr="000F14BF">
              <w:rPr>
                <w:rStyle w:val="Hyperlink"/>
                <w:noProof/>
              </w:rPr>
              <w:t>Introduction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_Toc166575887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2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168EA11A" w14:textId="16F4280C" w:rsidR="0085181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88" w:history="1">
            <w:r w:rsidR="00851819" w:rsidRPr="000F14BF">
              <w:rPr>
                <w:rStyle w:val="Hyperlink"/>
                <w:noProof/>
              </w:rPr>
              <w:t>User Requirements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_Toc166575888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3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78C71DDC" w14:textId="28C5E076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89" w:history="1">
            <w:r w:rsidR="00851819" w:rsidRPr="000F14BF">
              <w:rPr>
                <w:rStyle w:val="Hyperlink"/>
                <w:noProof/>
              </w:rPr>
              <w:t>TSAG_USR_001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_Toc166575889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3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09D182B4" w14:textId="377DAFBC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90" w:history="1">
            <w:r w:rsidR="00851819" w:rsidRPr="000F14BF">
              <w:rPr>
                <w:rStyle w:val="Hyperlink"/>
                <w:noProof/>
              </w:rPr>
              <w:t>TSAG_USR_002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_Toc166575890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3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458FD795" w14:textId="389D6624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91" w:history="1">
            <w:r w:rsidR="00851819" w:rsidRPr="000F14BF">
              <w:rPr>
                <w:rStyle w:val="Hyperlink"/>
                <w:noProof/>
              </w:rPr>
              <w:t>TSAG_USR_003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_Toc166575891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3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3A4E3EB4" w14:textId="584CD222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92" w:history="1">
            <w:r w:rsidR="00851819" w:rsidRPr="000F14BF">
              <w:rPr>
                <w:rStyle w:val="Hyperlink"/>
                <w:noProof/>
              </w:rPr>
              <w:t>TSAG_USR_004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_Toc166575892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3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66C8557B" w14:textId="24099010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93" w:history="1">
            <w:r w:rsidR="00851819" w:rsidRPr="000F14BF">
              <w:rPr>
                <w:rStyle w:val="Hyperlink"/>
                <w:noProof/>
              </w:rPr>
              <w:t>TSAG_USR_005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_Toc166575893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3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2E844493" w14:textId="23EA0F74" w:rsidR="0085181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94" w:history="1">
            <w:r w:rsidR="00851819" w:rsidRPr="000F14BF">
              <w:rPr>
                <w:rStyle w:val="Hyperlink"/>
                <w:noProof/>
              </w:rPr>
              <w:t>System Requirements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_Toc166575894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23477CAB" w14:textId="45B40721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95" w:history="1">
            <w:r w:rsidR="00851819" w:rsidRPr="000F14BF">
              <w:rPr>
                <w:rStyle w:val="Hyperlink"/>
                <w:noProof/>
              </w:rPr>
              <w:t>TSAG_SYS_001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_Toc166575895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0886679E" w14:textId="49EC9939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96" w:history="1">
            <w:r w:rsidR="00851819" w:rsidRPr="000F14BF">
              <w:rPr>
                <w:rStyle w:val="Hyperlink"/>
                <w:noProof/>
              </w:rPr>
              <w:t>TSAG_SYS_002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_Toc166575896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2741D46B" w14:textId="6BF691FB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97" w:history="1">
            <w:r w:rsidR="00851819" w:rsidRPr="000F14BF">
              <w:rPr>
                <w:rStyle w:val="Hyperlink"/>
                <w:noProof/>
              </w:rPr>
              <w:t>TSAG_SYS_003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_Toc166575897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237ED34E" w14:textId="40DFDB52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98" w:history="1">
            <w:r w:rsidR="00851819" w:rsidRPr="000F14BF">
              <w:rPr>
                <w:rStyle w:val="Hyperlink"/>
                <w:noProof/>
              </w:rPr>
              <w:t>TSAG_SYS_004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_Toc166575898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537D2749" w14:textId="2BB7B5E3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899" w:history="1">
            <w:r w:rsidR="00851819" w:rsidRPr="000F14BF">
              <w:rPr>
                <w:rStyle w:val="Hyperlink"/>
                <w:noProof/>
              </w:rPr>
              <w:t>TSAG_SYS_005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_Toc166575899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0358EE18" w14:textId="6CF1C405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00" w:history="1">
            <w:r w:rsidR="00851819" w:rsidRPr="000F14BF">
              <w:rPr>
                <w:rStyle w:val="Hyperlink"/>
                <w:noProof/>
              </w:rPr>
              <w:t>TSAG_SYS_006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_Toc166575900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05B2C8A4" w14:textId="17AA793A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01" w:history="1">
            <w:r w:rsidR="00851819" w:rsidRPr="000F14BF">
              <w:rPr>
                <w:rStyle w:val="Hyperlink"/>
                <w:noProof/>
              </w:rPr>
              <w:t>TSAG_SYS_007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_Toc166575901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36C7FEB7" w14:textId="73538494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02" w:history="1">
            <w:r w:rsidR="00851819" w:rsidRPr="000F14BF">
              <w:rPr>
                <w:rStyle w:val="Hyperlink"/>
                <w:noProof/>
              </w:rPr>
              <w:t>TSAG_SYS_008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_Toc166575902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318382BB" w14:textId="20EFC7BF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03" w:history="1">
            <w:r w:rsidR="00851819" w:rsidRPr="000F14BF">
              <w:rPr>
                <w:rStyle w:val="Hyperlink"/>
                <w:noProof/>
              </w:rPr>
              <w:t>TSAG_SYS_009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_Toc166575903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1D3B0804" w14:textId="464C87C6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04" w:history="1">
            <w:r w:rsidR="00851819" w:rsidRPr="000F14BF">
              <w:rPr>
                <w:rStyle w:val="Hyperlink"/>
                <w:noProof/>
              </w:rPr>
              <w:t>TSAG_SYS_010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_Toc166575904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7CAF5140" w14:textId="21C68A46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05" w:history="1">
            <w:r w:rsidR="00851819" w:rsidRPr="000F14BF">
              <w:rPr>
                <w:rStyle w:val="Hyperlink"/>
                <w:noProof/>
              </w:rPr>
              <w:t>TSAG_SYS_011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_Toc166575905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6CCCEF3F" w14:textId="11CAB6D9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06" w:history="1">
            <w:r w:rsidR="00851819" w:rsidRPr="000F14BF">
              <w:rPr>
                <w:rStyle w:val="Hyperlink"/>
                <w:noProof/>
              </w:rPr>
              <w:t>TSAG_SYS_012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_Toc166575906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0D032C6A" w14:textId="0B4A8357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07" w:history="1">
            <w:r w:rsidR="00851819" w:rsidRPr="000F14BF">
              <w:rPr>
                <w:rStyle w:val="Hyperlink"/>
                <w:noProof/>
              </w:rPr>
              <w:t>TSAG_SYS_013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_Toc166575907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4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4DCBA0F8" w14:textId="53C71A81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08" w:history="1">
            <w:r w:rsidR="00851819" w:rsidRPr="000F14BF">
              <w:rPr>
                <w:rStyle w:val="Hyperlink"/>
                <w:noProof/>
              </w:rPr>
              <w:t>TSAG_SYS_014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_Toc166575908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5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17EB285B" w14:textId="36D2A9DB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09" w:history="1">
            <w:r w:rsidR="00851819" w:rsidRPr="000F14BF">
              <w:rPr>
                <w:rStyle w:val="Hyperlink"/>
                <w:noProof/>
              </w:rPr>
              <w:t>TSAG_SYS_015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_Toc166575909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5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3377F1DE" w14:textId="3866A032" w:rsidR="0085181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6575910" w:history="1">
            <w:r w:rsidR="00851819" w:rsidRPr="000F14BF">
              <w:rPr>
                <w:rStyle w:val="Hyperlink"/>
                <w:noProof/>
              </w:rPr>
              <w:t>TSAG_SYS_016</w:t>
            </w:r>
            <w:r w:rsidR="00851819">
              <w:rPr>
                <w:noProof/>
                <w:webHidden/>
              </w:rPr>
              <w:tab/>
            </w:r>
            <w:r w:rsidR="00851819">
              <w:rPr>
                <w:noProof/>
                <w:webHidden/>
              </w:rPr>
              <w:fldChar w:fldCharType="begin"/>
            </w:r>
            <w:r w:rsidR="00851819">
              <w:rPr>
                <w:noProof/>
                <w:webHidden/>
              </w:rPr>
              <w:instrText xml:space="preserve"> PAGEREF _Toc166575910 \h </w:instrText>
            </w:r>
            <w:r w:rsidR="00851819">
              <w:rPr>
                <w:noProof/>
                <w:webHidden/>
              </w:rPr>
            </w:r>
            <w:r w:rsidR="00851819">
              <w:rPr>
                <w:noProof/>
                <w:webHidden/>
              </w:rPr>
              <w:fldChar w:fldCharType="separate"/>
            </w:r>
            <w:r w:rsidR="00851819">
              <w:rPr>
                <w:noProof/>
                <w:webHidden/>
              </w:rPr>
              <w:t>5</w:t>
            </w:r>
            <w:r w:rsidR="00851819">
              <w:rPr>
                <w:noProof/>
                <w:webHidden/>
              </w:rPr>
              <w:fldChar w:fldCharType="end"/>
            </w:r>
          </w:hyperlink>
        </w:p>
        <w:p w14:paraId="77CE2CA9" w14:textId="1B869E14" w:rsidR="00E6243E" w:rsidRPr="00B778D2" w:rsidRDefault="00E6243E">
          <w:r w:rsidRPr="00B778D2">
            <w:rPr>
              <w:b/>
              <w:bCs/>
            </w:rPr>
            <w:fldChar w:fldCharType="end"/>
          </w:r>
        </w:p>
      </w:sdtContent>
    </w:sdt>
    <w:p w14:paraId="0156B76D" w14:textId="77777777" w:rsidR="007D2C7A" w:rsidRPr="00B778D2" w:rsidRDefault="007D2C7A"/>
    <w:p w14:paraId="76C77B74" w14:textId="77777777" w:rsidR="007D2C7A" w:rsidRPr="00B778D2" w:rsidRDefault="007D2C7A"/>
    <w:p w14:paraId="5DD80D72" w14:textId="77777777" w:rsidR="007D2C7A" w:rsidRPr="00B778D2" w:rsidRDefault="007D2C7A"/>
    <w:p w14:paraId="4488C0FB" w14:textId="77777777" w:rsidR="007D2C7A" w:rsidRPr="00B778D2" w:rsidRDefault="007D2C7A"/>
    <w:p w14:paraId="4D602C9B" w14:textId="77777777" w:rsidR="007D2C7A" w:rsidRPr="00B778D2" w:rsidRDefault="007D2C7A"/>
    <w:p w14:paraId="7D9C24D3" w14:textId="77777777" w:rsidR="007D2C7A" w:rsidRPr="00B778D2" w:rsidRDefault="007D2C7A"/>
    <w:p w14:paraId="2D1E56EA" w14:textId="70890F00" w:rsidR="00C31FDD" w:rsidRPr="00B778D2" w:rsidRDefault="00C31FDD" w:rsidP="00E6243E">
      <w:pPr>
        <w:pStyle w:val="Heading1"/>
      </w:pPr>
      <w:bookmarkStart w:id="0" w:name="_Toc166575887"/>
      <w:r w:rsidRPr="00B778D2">
        <w:lastRenderedPageBreak/>
        <w:t>Introduction</w:t>
      </w:r>
      <w:bookmarkEnd w:id="0"/>
    </w:p>
    <w:p w14:paraId="3A0BC604" w14:textId="74AA5736" w:rsidR="00C31FDD" w:rsidRPr="00B778D2" w:rsidRDefault="00C31FDD" w:rsidP="00C31FDD">
      <w:pPr>
        <w:pStyle w:val="NoSpacing"/>
        <w:rPr>
          <w:rFonts w:eastAsia="Times New Roman"/>
          <w:lang w:eastAsia="en-GB"/>
        </w:rPr>
      </w:pPr>
      <w:r w:rsidRPr="00B778D2">
        <w:rPr>
          <w:rFonts w:eastAsia="Times New Roman"/>
          <w:lang w:eastAsia="en-GB"/>
        </w:rPr>
        <w:t>The project aims to create an intuitive, user-friendly interface that enables efficient tracking, maintenance, and reporting of existing smart ticketing infrastructure. The web application will serve as a centralised platform for managing data related to various assets, including contactless payment systems, ticket vending machines, mobile ticketing validators, platform validators, entry/exit gates and integrated ticketing kiosks.</w:t>
      </w:r>
    </w:p>
    <w:p w14:paraId="70B865C9" w14:textId="77777777" w:rsidR="00C31FDD" w:rsidRPr="00C31FDD" w:rsidRDefault="00C31FDD" w:rsidP="00C31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1FDD">
        <w:rPr>
          <w:rFonts w:eastAsia="Times New Roman" w:cstheme="minorHAnsi"/>
          <w:sz w:val="24"/>
          <w:szCs w:val="24"/>
          <w:lang w:eastAsia="en-GB"/>
        </w:rPr>
        <w:t>Key objectives include:</w:t>
      </w:r>
    </w:p>
    <w:p w14:paraId="6D25C428" w14:textId="26232D3C" w:rsidR="00C31FDD" w:rsidRPr="00C31FDD" w:rsidRDefault="00C31FDD" w:rsidP="00C31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1FDD">
        <w:rPr>
          <w:rFonts w:eastAsia="Times New Roman" w:cstheme="minorHAnsi"/>
          <w:sz w:val="24"/>
          <w:szCs w:val="24"/>
          <w:lang w:eastAsia="en-GB"/>
        </w:rPr>
        <w:t>Providing real-time visibility into the status of ticketing assets.</w:t>
      </w:r>
    </w:p>
    <w:p w14:paraId="1083460D" w14:textId="77777777" w:rsidR="00C31FDD" w:rsidRPr="00C31FDD" w:rsidRDefault="00C31FDD" w:rsidP="00C31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1FDD">
        <w:rPr>
          <w:rFonts w:eastAsia="Times New Roman" w:cstheme="minorHAnsi"/>
          <w:sz w:val="24"/>
          <w:szCs w:val="24"/>
          <w:lang w:eastAsia="en-GB"/>
        </w:rPr>
        <w:t>Enabling comprehensive reporting and analytics to support data-driven decision-making.</w:t>
      </w:r>
    </w:p>
    <w:p w14:paraId="172317B9" w14:textId="77777777" w:rsidR="00C31FDD" w:rsidRPr="00C31FDD" w:rsidRDefault="00C31FDD" w:rsidP="00C31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1FDD">
        <w:rPr>
          <w:rFonts w:eastAsia="Times New Roman" w:cstheme="minorHAnsi"/>
          <w:sz w:val="24"/>
          <w:szCs w:val="24"/>
          <w:lang w:eastAsia="en-GB"/>
        </w:rPr>
        <w:t>Ensuring secure access and data integrity through robust authentication and encryption protocols.</w:t>
      </w:r>
    </w:p>
    <w:p w14:paraId="3851D41F" w14:textId="5405BB1A" w:rsidR="00C31FDD" w:rsidRPr="00B778D2" w:rsidRDefault="00C31FDD" w:rsidP="00C31FDD">
      <w:pPr>
        <w:pStyle w:val="NoSpacing"/>
        <w:rPr>
          <w:rFonts w:eastAsia="Times New Roman"/>
          <w:lang w:eastAsia="en-GB"/>
        </w:rPr>
      </w:pPr>
      <w:r w:rsidRPr="00B778D2">
        <w:rPr>
          <w:rFonts w:eastAsia="Times New Roman"/>
          <w:lang w:eastAsia="en-GB"/>
        </w:rPr>
        <w:t>By implementing this web application, the DTS aims to enhance the operational efficiency of smart ticketing systems, ensure consistent asset management, and improve overall service quality for commuters</w:t>
      </w:r>
      <w:r w:rsidR="00B23DDC" w:rsidRPr="00B778D2">
        <w:rPr>
          <w:rFonts w:eastAsia="Times New Roman"/>
          <w:lang w:eastAsia="en-GB"/>
        </w:rPr>
        <w:t xml:space="preserve"> in relation to the use of these devices as part of a seamless journey throughout the rail network.</w:t>
      </w:r>
      <w:r w:rsidRPr="00B778D2">
        <w:rPr>
          <w:rFonts w:eastAsia="Times New Roman"/>
          <w:lang w:eastAsia="en-GB"/>
        </w:rPr>
        <w:t xml:space="preserve"> This initiative is a critical component of </w:t>
      </w:r>
      <w:r w:rsidR="00B23DDC" w:rsidRPr="00B778D2">
        <w:rPr>
          <w:rFonts w:eastAsia="Times New Roman"/>
          <w:lang w:eastAsia="en-GB"/>
        </w:rPr>
        <w:t>a</w:t>
      </w:r>
      <w:r w:rsidRPr="00B778D2">
        <w:rPr>
          <w:rFonts w:eastAsia="Times New Roman"/>
          <w:lang w:eastAsia="en-GB"/>
        </w:rPr>
        <w:t xml:space="preserve"> broader strategy to modernise transportation infrastructure </w:t>
      </w:r>
      <w:r w:rsidR="00B23DDC" w:rsidRPr="00B778D2">
        <w:rPr>
          <w:rFonts w:eastAsia="Times New Roman"/>
          <w:lang w:eastAsia="en-GB"/>
        </w:rPr>
        <w:t xml:space="preserve">management </w:t>
      </w:r>
      <w:r w:rsidRPr="00B778D2">
        <w:rPr>
          <w:rFonts w:eastAsia="Times New Roman"/>
          <w:lang w:eastAsia="en-GB"/>
        </w:rPr>
        <w:t xml:space="preserve">and support smart </w:t>
      </w:r>
      <w:r w:rsidR="00B23DDC" w:rsidRPr="00B778D2">
        <w:rPr>
          <w:rFonts w:eastAsia="Times New Roman"/>
          <w:lang w:eastAsia="en-GB"/>
        </w:rPr>
        <w:t>ticketing</w:t>
      </w:r>
      <w:r w:rsidRPr="00B778D2">
        <w:rPr>
          <w:rFonts w:eastAsia="Times New Roman"/>
          <w:lang w:eastAsia="en-GB"/>
        </w:rPr>
        <w:t xml:space="preserve"> initiatives.</w:t>
      </w:r>
    </w:p>
    <w:p w14:paraId="171EDEDA" w14:textId="77777777" w:rsidR="00C31FDD" w:rsidRPr="00B778D2" w:rsidRDefault="00C31FDD" w:rsidP="00C31FDD"/>
    <w:p w14:paraId="25861326" w14:textId="77777777" w:rsidR="00B23DDC" w:rsidRPr="00B778D2" w:rsidRDefault="00B23D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778D2">
        <w:br w:type="page"/>
      </w:r>
    </w:p>
    <w:p w14:paraId="01AD6744" w14:textId="7AE7B134" w:rsidR="00E6243E" w:rsidRPr="00B778D2" w:rsidRDefault="00E6243E" w:rsidP="00E6243E">
      <w:pPr>
        <w:pStyle w:val="Heading1"/>
      </w:pPr>
      <w:bookmarkStart w:id="1" w:name="_Toc166575888"/>
      <w:r w:rsidRPr="00B778D2">
        <w:lastRenderedPageBreak/>
        <w:t>User Requirements</w:t>
      </w:r>
      <w:bookmarkEnd w:id="1"/>
    </w:p>
    <w:p w14:paraId="3202DD6C" w14:textId="77777777" w:rsidR="00E6243E" w:rsidRPr="00B778D2" w:rsidRDefault="00E6243E" w:rsidP="00E6243E">
      <w:pPr>
        <w:pStyle w:val="Heading2"/>
      </w:pPr>
      <w:bookmarkStart w:id="2" w:name="_TSAG_USR_001"/>
      <w:bookmarkStart w:id="3" w:name="_Toc166575889"/>
      <w:bookmarkEnd w:id="2"/>
      <w:r w:rsidRPr="00B778D2">
        <w:t>TSAG_USR_001</w:t>
      </w:r>
      <w:bookmarkEnd w:id="3"/>
      <w:r w:rsidRPr="00B778D2">
        <w:tab/>
      </w:r>
    </w:p>
    <w:p w14:paraId="7E9BCADF" w14:textId="77777777" w:rsidR="00A40BD3" w:rsidRPr="00B778D2" w:rsidRDefault="00A40BD3" w:rsidP="00851819">
      <w:pPr>
        <w:pStyle w:val="NoSpacing"/>
        <w:ind w:left="720"/>
        <w:rPr>
          <w:rFonts w:eastAsiaTheme="minorHAnsi"/>
        </w:rPr>
      </w:pPr>
      <w:bookmarkStart w:id="4" w:name="_TSAG_USR_002"/>
      <w:bookmarkEnd w:id="4"/>
      <w:r w:rsidRPr="00B778D2">
        <w:rPr>
          <w:rFonts w:eastAsiaTheme="minorHAnsi"/>
        </w:rPr>
        <w:t>The system shall provide a Graphical User Interface (GUI) that enables users to search and retrieve information regarding station assets managed by Train Operating Companies (TOCs).</w:t>
      </w:r>
    </w:p>
    <w:p w14:paraId="02A35902" w14:textId="77777777" w:rsidR="00A40BD3" w:rsidRPr="00B778D2" w:rsidRDefault="00A40BD3" w:rsidP="00E6243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4C29DF6" w14:textId="39C2D648" w:rsidR="00E6243E" w:rsidRPr="00B778D2" w:rsidRDefault="00E6243E" w:rsidP="00E6243E">
      <w:pPr>
        <w:pStyle w:val="Heading2"/>
      </w:pPr>
      <w:bookmarkStart w:id="5" w:name="_Toc166575890"/>
      <w:r w:rsidRPr="00B778D2">
        <w:t>TSAG_USR_002</w:t>
      </w:r>
      <w:bookmarkEnd w:id="5"/>
      <w:r w:rsidRPr="00B778D2">
        <w:tab/>
      </w:r>
    </w:p>
    <w:p w14:paraId="37BF05D6" w14:textId="77777777" w:rsidR="005A58C3" w:rsidRPr="00B778D2" w:rsidRDefault="005A58C3" w:rsidP="00851819">
      <w:pPr>
        <w:pStyle w:val="NoSpacing"/>
        <w:ind w:left="720"/>
        <w:rPr>
          <w:rFonts w:eastAsiaTheme="minorHAnsi"/>
        </w:rPr>
      </w:pPr>
      <w:bookmarkStart w:id="6" w:name="_TSAG_USR_003"/>
      <w:bookmarkEnd w:id="6"/>
      <w:r w:rsidRPr="00B778D2">
        <w:rPr>
          <w:rFonts w:eastAsiaTheme="minorHAnsi"/>
        </w:rPr>
        <w:t>The user shall be able to access the GUI without requiring authentication.</w:t>
      </w:r>
    </w:p>
    <w:p w14:paraId="3FADB6BE" w14:textId="77777777" w:rsidR="00035DEC" w:rsidRPr="00B778D2" w:rsidRDefault="00035DEC" w:rsidP="009648DC">
      <w:pPr>
        <w:pStyle w:val="Heading2"/>
      </w:pPr>
    </w:p>
    <w:p w14:paraId="675B6D15" w14:textId="30E7978D" w:rsidR="00E6243E" w:rsidRPr="00B778D2" w:rsidRDefault="00E6243E" w:rsidP="009648DC">
      <w:pPr>
        <w:pStyle w:val="Heading2"/>
      </w:pPr>
      <w:bookmarkStart w:id="7" w:name="_Toc166575891"/>
      <w:r w:rsidRPr="00B778D2">
        <w:t>TSAG_USR_003</w:t>
      </w:r>
      <w:bookmarkEnd w:id="7"/>
      <w:r w:rsidRPr="00B778D2">
        <w:tab/>
      </w:r>
    </w:p>
    <w:p w14:paraId="4AF87A80" w14:textId="32536BF7" w:rsidR="00E6243E" w:rsidRPr="00B778D2" w:rsidRDefault="00035DEC" w:rsidP="00E6243E">
      <w:pPr>
        <w:ind w:left="720"/>
      </w:pPr>
      <w:r w:rsidRPr="00B778D2">
        <w:t>The user shall have the capability to filter and sort search results</w:t>
      </w:r>
      <w:r w:rsidR="003D65C6" w:rsidRPr="00B778D2">
        <w:t>.</w:t>
      </w:r>
    </w:p>
    <w:p w14:paraId="4ED54288" w14:textId="77777777" w:rsidR="00E6243E" w:rsidRPr="00B778D2" w:rsidRDefault="00E6243E" w:rsidP="00E6243E">
      <w:pPr>
        <w:pStyle w:val="Heading2"/>
      </w:pPr>
      <w:bookmarkStart w:id="8" w:name="_TSAG_USR_004"/>
      <w:bookmarkStart w:id="9" w:name="_Toc166575892"/>
      <w:bookmarkEnd w:id="8"/>
      <w:r w:rsidRPr="00B778D2">
        <w:t>TSAG_USR_004</w:t>
      </w:r>
      <w:bookmarkEnd w:id="9"/>
      <w:r w:rsidRPr="00B778D2">
        <w:tab/>
      </w:r>
    </w:p>
    <w:p w14:paraId="3980686D" w14:textId="4FD57D17" w:rsidR="00E6243E" w:rsidRPr="00B778D2" w:rsidRDefault="00035DEC" w:rsidP="00E6243E">
      <w:pPr>
        <w:ind w:left="720"/>
      </w:pPr>
      <w:r w:rsidRPr="00B778D2">
        <w:t>The user shall have the ability to download search results</w:t>
      </w:r>
      <w:r w:rsidR="003D65C6" w:rsidRPr="00B778D2">
        <w:t>.</w:t>
      </w:r>
    </w:p>
    <w:p w14:paraId="7D4B9E91" w14:textId="77777777" w:rsidR="00E6243E" w:rsidRPr="00B778D2" w:rsidRDefault="00E6243E" w:rsidP="00E6243E">
      <w:pPr>
        <w:pStyle w:val="Heading2"/>
      </w:pPr>
      <w:bookmarkStart w:id="10" w:name="_TSAG_USR_005"/>
      <w:bookmarkStart w:id="11" w:name="_Toc166575893"/>
      <w:bookmarkEnd w:id="10"/>
      <w:r w:rsidRPr="00B778D2">
        <w:t>TSAG_USR_005</w:t>
      </w:r>
      <w:bookmarkEnd w:id="11"/>
      <w:r w:rsidRPr="00B778D2">
        <w:tab/>
      </w:r>
    </w:p>
    <w:p w14:paraId="4E2852D2" w14:textId="27F2F20A" w:rsidR="00E6243E" w:rsidRPr="00B778D2" w:rsidRDefault="00035DEC" w:rsidP="00E6243E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778D2">
        <w:t>The user shall have 24/7 access to the GUI, except during scheduled maintenance and updates.</w:t>
      </w:r>
      <w:r w:rsidR="00E6243E" w:rsidRPr="00B778D2">
        <w:br w:type="page"/>
      </w:r>
    </w:p>
    <w:p w14:paraId="0A7C9F32" w14:textId="19BA5399" w:rsidR="007D2C7A" w:rsidRPr="00B778D2" w:rsidRDefault="00E6243E" w:rsidP="00E6243E">
      <w:pPr>
        <w:pStyle w:val="Heading1"/>
      </w:pPr>
      <w:bookmarkStart w:id="12" w:name="_Toc166575894"/>
      <w:r w:rsidRPr="00B778D2">
        <w:lastRenderedPageBreak/>
        <w:t>System Requirements</w:t>
      </w:r>
      <w:bookmarkEnd w:id="12"/>
    </w:p>
    <w:p w14:paraId="420ECB5B" w14:textId="277B7859" w:rsidR="00E6243E" w:rsidRPr="00B778D2" w:rsidRDefault="00E6243E" w:rsidP="00E6243E">
      <w:pPr>
        <w:pStyle w:val="Heading2"/>
      </w:pPr>
      <w:bookmarkStart w:id="13" w:name="_Toc166575895"/>
      <w:r w:rsidRPr="00B778D2">
        <w:t>TSAG_SYS_001</w:t>
      </w:r>
      <w:bookmarkEnd w:id="13"/>
    </w:p>
    <w:p w14:paraId="491C11E5" w14:textId="087DA730" w:rsidR="00E6243E" w:rsidRPr="00B778D2" w:rsidRDefault="00035DEC" w:rsidP="00B778D2">
      <w:pPr>
        <w:ind w:left="720"/>
      </w:pPr>
      <w:r w:rsidRPr="00B778D2">
        <w:t>The GUI shall present all pertinent asset information for each TOC station.</w:t>
      </w:r>
      <w:r w:rsidR="00B778D2" w:rsidRPr="00B778D2">
        <w:t xml:space="preserve"> </w:t>
      </w:r>
      <w:hyperlink w:anchor="_TSAG_USR_001" w:history="1">
        <w:r w:rsidR="00E6243E" w:rsidRPr="00B778D2">
          <w:t>TSAG_USR_001</w:t>
        </w:r>
      </w:hyperlink>
    </w:p>
    <w:p w14:paraId="49BFE3A6" w14:textId="77777777" w:rsidR="006E4B9A" w:rsidRPr="00B778D2" w:rsidRDefault="006E4B9A" w:rsidP="006E4B9A">
      <w:pPr>
        <w:pStyle w:val="Heading2"/>
      </w:pPr>
      <w:bookmarkStart w:id="14" w:name="_Toc166575896"/>
      <w:r w:rsidRPr="00B778D2">
        <w:t>TSAG_SYS_002</w:t>
      </w:r>
      <w:bookmarkEnd w:id="14"/>
      <w:r w:rsidRPr="00B778D2">
        <w:tab/>
      </w:r>
    </w:p>
    <w:p w14:paraId="61FE81E5" w14:textId="79E727A5" w:rsidR="006E4B9A" w:rsidRPr="00B778D2" w:rsidRDefault="00035DEC" w:rsidP="00B778D2">
      <w:pPr>
        <w:ind w:left="720"/>
      </w:pPr>
      <w:r w:rsidRPr="00B778D2">
        <w:t>The GUI shall categorise the returned information by TOC name, station name, station NLC, supplier name, device type, and number of devices.</w:t>
      </w:r>
      <w:r w:rsidR="00B778D2" w:rsidRPr="00B778D2">
        <w:t xml:space="preserve"> </w:t>
      </w:r>
      <w:hyperlink w:anchor="_TSAG_USR_001" w:history="1">
        <w:r w:rsidR="006E4B9A" w:rsidRPr="00B778D2">
          <w:rPr>
            <w:rStyle w:val="Hyperlink"/>
            <w:u w:val="none"/>
          </w:rPr>
          <w:t>TSAG_USR_001</w:t>
        </w:r>
      </w:hyperlink>
      <w:r w:rsidR="006E4B9A" w:rsidRPr="00B778D2">
        <w:tab/>
      </w:r>
    </w:p>
    <w:p w14:paraId="06C0935F" w14:textId="77777777" w:rsidR="006E4B9A" w:rsidRPr="00B778D2" w:rsidRDefault="006E4B9A" w:rsidP="009648DC">
      <w:pPr>
        <w:pStyle w:val="Heading2"/>
      </w:pPr>
      <w:bookmarkStart w:id="15" w:name="_Toc166575897"/>
      <w:r w:rsidRPr="00B778D2">
        <w:t>TSAG_SYS_003</w:t>
      </w:r>
      <w:bookmarkEnd w:id="15"/>
      <w:r w:rsidRPr="00B778D2">
        <w:tab/>
      </w:r>
    </w:p>
    <w:p w14:paraId="03AFD6A1" w14:textId="4FA54DB8" w:rsidR="009648DC" w:rsidRPr="00B778D2" w:rsidRDefault="00035DEC" w:rsidP="00B778D2">
      <w:pPr>
        <w:ind w:left="720"/>
      </w:pPr>
      <w:r w:rsidRPr="00B778D2">
        <w:t>The GUI shall permit asset searching based on individual TOC criteria (e.g., search by TOC name).</w:t>
      </w:r>
      <w:r w:rsidR="00B778D2" w:rsidRPr="00B778D2">
        <w:t xml:space="preserve"> </w:t>
      </w:r>
      <w:hyperlink w:anchor="_TSAG_USR_001" w:history="1">
        <w:r w:rsidR="006E4B9A" w:rsidRPr="00B778D2">
          <w:rPr>
            <w:rStyle w:val="Hyperlink"/>
            <w:u w:val="none"/>
          </w:rPr>
          <w:t>TSAG_USR_001</w:t>
        </w:r>
        <w:r w:rsidR="006E4B9A" w:rsidRPr="00B778D2">
          <w:rPr>
            <w:rStyle w:val="Hyperlink"/>
            <w:u w:val="none"/>
          </w:rPr>
          <w:tab/>
        </w:r>
      </w:hyperlink>
    </w:p>
    <w:p w14:paraId="51C33F3F" w14:textId="77777777" w:rsidR="009648DC" w:rsidRPr="00B778D2" w:rsidRDefault="006E4B9A" w:rsidP="009648DC">
      <w:pPr>
        <w:pStyle w:val="Heading2"/>
      </w:pPr>
      <w:bookmarkStart w:id="16" w:name="_Toc166575898"/>
      <w:r w:rsidRPr="00B778D2">
        <w:t>TSAG_SYS_004</w:t>
      </w:r>
      <w:bookmarkEnd w:id="16"/>
      <w:r w:rsidRPr="00B778D2">
        <w:tab/>
      </w:r>
    </w:p>
    <w:p w14:paraId="7B462462" w14:textId="31EF0A68" w:rsidR="009648DC" w:rsidRPr="00B778D2" w:rsidRDefault="00035DEC" w:rsidP="00B778D2">
      <w:pPr>
        <w:ind w:left="720"/>
      </w:pPr>
      <w:r w:rsidRPr="00B778D2">
        <w:t>The GUI shall facilitate asset searching based on station name or NLC.</w:t>
      </w:r>
      <w:r w:rsidR="00B778D2" w:rsidRPr="00B778D2">
        <w:t xml:space="preserve"> </w:t>
      </w:r>
      <w:hyperlink w:anchor="_TSAG_USR_001" w:history="1">
        <w:r w:rsidR="006E4B9A" w:rsidRPr="00B778D2">
          <w:rPr>
            <w:rStyle w:val="Hyperlink"/>
            <w:u w:val="none"/>
          </w:rPr>
          <w:t>TSAG_USR_001</w:t>
        </w:r>
      </w:hyperlink>
    </w:p>
    <w:p w14:paraId="362E1721" w14:textId="77777777" w:rsidR="009648DC" w:rsidRPr="00B778D2" w:rsidRDefault="006E4B9A" w:rsidP="009648DC">
      <w:pPr>
        <w:pStyle w:val="Heading2"/>
      </w:pPr>
      <w:bookmarkStart w:id="17" w:name="_Toc166575899"/>
      <w:r w:rsidRPr="00B778D2">
        <w:t>TSAG_SYS_005</w:t>
      </w:r>
      <w:bookmarkEnd w:id="17"/>
      <w:r w:rsidRPr="00B778D2">
        <w:tab/>
      </w:r>
    </w:p>
    <w:p w14:paraId="076248CB" w14:textId="16715E9F" w:rsidR="009648DC" w:rsidRPr="00B778D2" w:rsidRDefault="00B778D2" w:rsidP="00B778D2">
      <w:pPr>
        <w:ind w:left="720"/>
      </w:pPr>
      <w:r w:rsidRPr="00B778D2">
        <w:t xml:space="preserve">The GUI shall present search results in a user-friendly table format for ease of interpretation. </w:t>
      </w:r>
      <w:hyperlink w:anchor="_TSAG_USR_001" w:history="1">
        <w:r w:rsidR="006E4B9A" w:rsidRPr="00B778D2">
          <w:rPr>
            <w:rStyle w:val="Hyperlink"/>
            <w:u w:val="none"/>
          </w:rPr>
          <w:t>TSAG_USR_001</w:t>
        </w:r>
      </w:hyperlink>
    </w:p>
    <w:p w14:paraId="22DB4B0D" w14:textId="77777777" w:rsidR="009648DC" w:rsidRPr="00B778D2" w:rsidRDefault="006E4B9A" w:rsidP="009648DC">
      <w:pPr>
        <w:pStyle w:val="Heading2"/>
      </w:pPr>
      <w:bookmarkStart w:id="18" w:name="_Toc166575900"/>
      <w:r w:rsidRPr="00B778D2">
        <w:t>TSAG_SYS_006</w:t>
      </w:r>
      <w:bookmarkEnd w:id="18"/>
      <w:r w:rsidRPr="00B778D2">
        <w:tab/>
      </w:r>
    </w:p>
    <w:p w14:paraId="17CC3431" w14:textId="2938A9EA" w:rsidR="009648DC" w:rsidRPr="00B778D2" w:rsidRDefault="00B778D2" w:rsidP="00B778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778D2">
        <w:t xml:space="preserve">The GUI shall serve as the front-end interface of the system, while a back-end database (or alternatively, an </w:t>
      </w:r>
      <w:proofErr w:type="spellStart"/>
      <w:r w:rsidRPr="00B778D2">
        <w:t>xls</w:t>
      </w:r>
      <w:proofErr w:type="spellEnd"/>
      <w:r w:rsidRPr="00B778D2">
        <w:t xml:space="preserve"> file) will function as the source of information. </w:t>
      </w:r>
      <w:hyperlink w:anchor="_TSAG_USR_001" w:history="1">
        <w:r w:rsidR="006E4B9A" w:rsidRPr="00B778D2">
          <w:rPr>
            <w:rStyle w:val="Hyperlink"/>
            <w:u w:val="none"/>
          </w:rPr>
          <w:t>TSAG_USR_001</w:t>
        </w:r>
      </w:hyperlink>
    </w:p>
    <w:p w14:paraId="1661EA06" w14:textId="20347729" w:rsidR="009648DC" w:rsidRPr="00B778D2" w:rsidRDefault="006E4B9A" w:rsidP="009648DC">
      <w:pPr>
        <w:pStyle w:val="Heading2"/>
      </w:pPr>
      <w:bookmarkStart w:id="19" w:name="_Toc166575901"/>
      <w:r w:rsidRPr="00B778D2">
        <w:t>TSAG_SYS_007</w:t>
      </w:r>
      <w:bookmarkEnd w:id="19"/>
      <w:r w:rsidRPr="00B778D2">
        <w:tab/>
      </w:r>
    </w:p>
    <w:p w14:paraId="4C2A0D44" w14:textId="45CE04C1" w:rsidR="009648DC" w:rsidRPr="00B778D2" w:rsidRDefault="00B778D2" w:rsidP="00B778D2">
      <w:pPr>
        <w:ind w:left="720"/>
      </w:pPr>
      <w:r w:rsidRPr="00B778D2">
        <w:t xml:space="preserve">The system shall support the loading of updated asset information on a regular, periodic basis. </w:t>
      </w:r>
      <w:hyperlink w:anchor="_TSAG_USR_001" w:history="1">
        <w:r w:rsidR="006E4B9A" w:rsidRPr="00B778D2">
          <w:rPr>
            <w:rStyle w:val="Hyperlink"/>
            <w:u w:val="none"/>
          </w:rPr>
          <w:t>TSAG_USR_001</w:t>
        </w:r>
      </w:hyperlink>
    </w:p>
    <w:p w14:paraId="425F02AD" w14:textId="677AC9E1" w:rsidR="009648DC" w:rsidRPr="00B778D2" w:rsidRDefault="006E4B9A" w:rsidP="009648DC">
      <w:pPr>
        <w:pStyle w:val="Heading2"/>
      </w:pPr>
      <w:bookmarkStart w:id="20" w:name="_Toc166575902"/>
      <w:r w:rsidRPr="00B778D2">
        <w:t>TSAG_SYS_008</w:t>
      </w:r>
      <w:bookmarkEnd w:id="20"/>
      <w:r w:rsidRPr="00B778D2">
        <w:tab/>
      </w:r>
    </w:p>
    <w:p w14:paraId="1C898DA2" w14:textId="2E8D40C2" w:rsidR="009648DC" w:rsidRPr="00B778D2" w:rsidRDefault="00B778D2" w:rsidP="00B778D2">
      <w:pPr>
        <w:ind w:left="720"/>
      </w:pPr>
      <w:r w:rsidRPr="00B778D2">
        <w:t xml:space="preserve">The GUI shall be accessible via a browser without necessitating a username, login, or any form of multi-factor authentication (MFA). </w:t>
      </w:r>
      <w:hyperlink w:anchor="_TSAG_USR_002" w:history="1">
        <w:r w:rsidR="006E4B9A" w:rsidRPr="00B778D2">
          <w:rPr>
            <w:rStyle w:val="Hyperlink"/>
            <w:u w:val="none"/>
          </w:rPr>
          <w:t>TSAG_USR_00</w:t>
        </w:r>
        <w:r w:rsidR="009648DC" w:rsidRPr="00B778D2">
          <w:rPr>
            <w:rStyle w:val="Hyperlink"/>
            <w:u w:val="none"/>
          </w:rPr>
          <w:t>2</w:t>
        </w:r>
      </w:hyperlink>
    </w:p>
    <w:p w14:paraId="79D79B6D" w14:textId="77777777" w:rsidR="009648DC" w:rsidRPr="00B778D2" w:rsidRDefault="006E4B9A" w:rsidP="009648DC">
      <w:pPr>
        <w:pStyle w:val="Heading2"/>
      </w:pPr>
      <w:bookmarkStart w:id="21" w:name="_Toc166575903"/>
      <w:r w:rsidRPr="00B778D2">
        <w:t>TSAG_SYS_009</w:t>
      </w:r>
      <w:bookmarkEnd w:id="21"/>
      <w:r w:rsidRPr="00B778D2">
        <w:tab/>
      </w:r>
    </w:p>
    <w:p w14:paraId="7A7F7B38" w14:textId="4078EB48" w:rsidR="003D65C6" w:rsidRPr="00B778D2" w:rsidRDefault="00B778D2" w:rsidP="00B778D2">
      <w:pPr>
        <w:ind w:left="720"/>
      </w:pPr>
      <w:r w:rsidRPr="00B778D2">
        <w:t xml:space="preserve">The GUI shall only be accessible within the RDG intranet environment, restricting access from outside the RDG corporate network. </w:t>
      </w:r>
      <w:hyperlink w:anchor="_TSAG_USR_002" w:history="1">
        <w:r w:rsidR="006E4B9A" w:rsidRPr="00B778D2">
          <w:rPr>
            <w:rStyle w:val="Hyperlink"/>
            <w:u w:val="none"/>
          </w:rPr>
          <w:t>TSAG_USR_002</w:t>
        </w:r>
      </w:hyperlink>
    </w:p>
    <w:p w14:paraId="4719D6A9" w14:textId="77777777" w:rsidR="009648DC" w:rsidRPr="00B778D2" w:rsidRDefault="006E4B9A" w:rsidP="009648DC">
      <w:pPr>
        <w:pStyle w:val="Heading2"/>
      </w:pPr>
      <w:bookmarkStart w:id="22" w:name="_Toc166575904"/>
      <w:r w:rsidRPr="00B778D2">
        <w:t>TSAG_SYS_010</w:t>
      </w:r>
      <w:bookmarkEnd w:id="22"/>
      <w:r w:rsidRPr="00B778D2">
        <w:tab/>
      </w:r>
    </w:p>
    <w:p w14:paraId="597A6721" w14:textId="16549737" w:rsidR="003D65C6" w:rsidRPr="00B778D2" w:rsidRDefault="00B778D2" w:rsidP="00B778D2">
      <w:pPr>
        <w:ind w:left="720"/>
      </w:pPr>
      <w:r w:rsidRPr="00B778D2">
        <w:t xml:space="preserve">The GUI shall function seamlessly on any browser supported by RDG, including Edge, Chrome, Firefox, and Safari. </w:t>
      </w:r>
      <w:hyperlink w:anchor="_TSAG_USR_002" w:history="1">
        <w:r w:rsidR="006E4B9A" w:rsidRPr="00B778D2">
          <w:rPr>
            <w:rStyle w:val="Hyperlink"/>
            <w:u w:val="none"/>
          </w:rPr>
          <w:t>TSAG_USR_002</w:t>
        </w:r>
      </w:hyperlink>
    </w:p>
    <w:p w14:paraId="46EF2119" w14:textId="77777777" w:rsidR="009648DC" w:rsidRPr="00B778D2" w:rsidRDefault="006E4B9A" w:rsidP="009648DC">
      <w:pPr>
        <w:pStyle w:val="Heading2"/>
      </w:pPr>
      <w:bookmarkStart w:id="23" w:name="_Toc166575905"/>
      <w:r w:rsidRPr="00B778D2">
        <w:t>TSAG_SYS_011</w:t>
      </w:r>
      <w:bookmarkEnd w:id="23"/>
      <w:r w:rsidRPr="00B778D2">
        <w:tab/>
      </w:r>
    </w:p>
    <w:p w14:paraId="167AFCC5" w14:textId="1E39B05F" w:rsidR="003D65C6" w:rsidRPr="00B778D2" w:rsidRDefault="00B778D2" w:rsidP="00B778D2">
      <w:pPr>
        <w:ind w:left="720"/>
      </w:pPr>
      <w:r w:rsidRPr="00B778D2">
        <w:t xml:space="preserve">The search results presented on the GUI shall offer sorting options by TOC name, station name, station NLC, supplier name, device type, and number of devices. </w:t>
      </w:r>
      <w:hyperlink w:anchor="_TSAG_USR_003" w:history="1">
        <w:r w:rsidR="006E4B9A" w:rsidRPr="00B778D2">
          <w:rPr>
            <w:rStyle w:val="Hyperlink"/>
            <w:u w:val="none"/>
          </w:rPr>
          <w:t>TSAG_USR_003</w:t>
        </w:r>
      </w:hyperlink>
    </w:p>
    <w:p w14:paraId="5C5E7B7A" w14:textId="77777777" w:rsidR="009648DC" w:rsidRPr="00B778D2" w:rsidRDefault="006E4B9A" w:rsidP="009648DC">
      <w:pPr>
        <w:pStyle w:val="Heading2"/>
      </w:pPr>
      <w:bookmarkStart w:id="24" w:name="_Toc166575906"/>
      <w:r w:rsidRPr="00B778D2">
        <w:t>TSAG_SYS_012</w:t>
      </w:r>
      <w:bookmarkEnd w:id="24"/>
      <w:r w:rsidRPr="00B778D2">
        <w:tab/>
      </w:r>
    </w:p>
    <w:p w14:paraId="72BC0756" w14:textId="560909A0" w:rsidR="003D65C6" w:rsidRPr="00B778D2" w:rsidRDefault="00B778D2" w:rsidP="00B778D2">
      <w:pPr>
        <w:ind w:left="720"/>
      </w:pPr>
      <w:r w:rsidRPr="00B778D2">
        <w:t xml:space="preserve">The search functionality on the GUI will allow filtering by all available fields. </w:t>
      </w:r>
      <w:hyperlink w:anchor="_TSAG_USR_003" w:history="1">
        <w:r w:rsidR="006E4B9A" w:rsidRPr="00B778D2">
          <w:rPr>
            <w:rStyle w:val="Hyperlink"/>
            <w:u w:val="none"/>
          </w:rPr>
          <w:t>TSAG_USR_003</w:t>
        </w:r>
      </w:hyperlink>
    </w:p>
    <w:p w14:paraId="5A1275C5" w14:textId="77777777" w:rsidR="009648DC" w:rsidRPr="00B778D2" w:rsidRDefault="006E4B9A" w:rsidP="009648DC">
      <w:pPr>
        <w:pStyle w:val="Heading2"/>
      </w:pPr>
      <w:bookmarkStart w:id="25" w:name="_Toc166575907"/>
      <w:r w:rsidRPr="00B778D2">
        <w:t>TSAG_SYS_013</w:t>
      </w:r>
      <w:bookmarkEnd w:id="25"/>
      <w:r w:rsidRPr="00B778D2">
        <w:tab/>
      </w:r>
    </w:p>
    <w:p w14:paraId="6FF860C3" w14:textId="7DDB353E" w:rsidR="00D3791B" w:rsidRPr="00B778D2" w:rsidRDefault="00B778D2" w:rsidP="00B778D2">
      <w:pPr>
        <w:ind w:left="720"/>
        <w:rPr>
          <w:rStyle w:val="Heading2Char"/>
        </w:rPr>
      </w:pPr>
      <w:r w:rsidRPr="00B778D2">
        <w:t xml:space="preserve">The system shall provide the capability to download search results in multiple formats, including CSV, XLS, and TXT. </w:t>
      </w:r>
      <w:hyperlink w:anchor="_TSAG_USR_004" w:history="1">
        <w:r w:rsidR="006E4B9A" w:rsidRPr="00B778D2">
          <w:rPr>
            <w:rStyle w:val="Hyperlink"/>
            <w:u w:val="none"/>
          </w:rPr>
          <w:t>TSAG_USR_004</w:t>
        </w:r>
      </w:hyperlink>
      <w:r w:rsidR="00D3791B" w:rsidRPr="00B778D2">
        <w:rPr>
          <w:rStyle w:val="Heading2Char"/>
        </w:rPr>
        <w:br w:type="page"/>
      </w:r>
    </w:p>
    <w:p w14:paraId="7586F79A" w14:textId="10217E56" w:rsidR="009648DC" w:rsidRPr="00B778D2" w:rsidRDefault="006E4B9A" w:rsidP="006E4B9A">
      <w:bookmarkStart w:id="26" w:name="_Toc166575908"/>
      <w:r w:rsidRPr="00B778D2">
        <w:rPr>
          <w:rStyle w:val="Heading2Char"/>
        </w:rPr>
        <w:lastRenderedPageBreak/>
        <w:t>TSAG_SYS_014</w:t>
      </w:r>
      <w:bookmarkEnd w:id="26"/>
      <w:r w:rsidRPr="00B778D2">
        <w:tab/>
      </w:r>
    </w:p>
    <w:p w14:paraId="3BBFC993" w14:textId="477A4402" w:rsidR="003D65C6" w:rsidRPr="00B778D2" w:rsidRDefault="00B778D2" w:rsidP="00B778D2">
      <w:pPr>
        <w:ind w:left="720"/>
      </w:pPr>
      <w:r w:rsidRPr="00B778D2">
        <w:t xml:space="preserve">The system shall be operational 24/7, </w:t>
      </w:r>
      <w:r w:rsidR="00DE1D58" w:rsidRPr="00B778D2">
        <w:t>except for</w:t>
      </w:r>
      <w:r w:rsidRPr="00B778D2">
        <w:t xml:space="preserve"> scheduled downtime for maintenance and updates. </w:t>
      </w:r>
      <w:hyperlink w:anchor="_TSAG_USR_005" w:history="1">
        <w:r w:rsidR="006E4B9A" w:rsidRPr="00B778D2">
          <w:rPr>
            <w:rStyle w:val="Hyperlink"/>
            <w:u w:val="none"/>
          </w:rPr>
          <w:t>TSAG_USR_005</w:t>
        </w:r>
      </w:hyperlink>
    </w:p>
    <w:p w14:paraId="44FE86B2" w14:textId="77777777" w:rsidR="009648DC" w:rsidRPr="00B778D2" w:rsidRDefault="006E4B9A" w:rsidP="009648DC">
      <w:pPr>
        <w:pStyle w:val="Heading2"/>
      </w:pPr>
      <w:bookmarkStart w:id="27" w:name="_Toc166575909"/>
      <w:r w:rsidRPr="00B778D2">
        <w:t>TSAG_SYS_015</w:t>
      </w:r>
      <w:bookmarkEnd w:id="27"/>
      <w:r w:rsidRPr="00B778D2">
        <w:tab/>
      </w:r>
    </w:p>
    <w:p w14:paraId="6C9835F4" w14:textId="5C688458" w:rsidR="003D65C6" w:rsidRPr="00B778D2" w:rsidRDefault="00B778D2" w:rsidP="00B778D2">
      <w:pPr>
        <w:ind w:left="720"/>
      </w:pPr>
      <w:r w:rsidRPr="00B778D2">
        <w:t xml:space="preserve">The GUI shall be accessible to users 24/7, except during scheduled downtime. </w:t>
      </w:r>
      <w:hyperlink w:anchor="_TSAG_USR_005" w:history="1">
        <w:r w:rsidR="006E4B9A" w:rsidRPr="00B778D2">
          <w:rPr>
            <w:rStyle w:val="Hyperlink"/>
            <w:u w:val="none"/>
          </w:rPr>
          <w:t>TSAG_USR_005</w:t>
        </w:r>
      </w:hyperlink>
    </w:p>
    <w:p w14:paraId="053BD3EB" w14:textId="77777777" w:rsidR="009648DC" w:rsidRPr="00B778D2" w:rsidRDefault="006E4B9A" w:rsidP="009648DC">
      <w:pPr>
        <w:pStyle w:val="Heading2"/>
      </w:pPr>
      <w:bookmarkStart w:id="28" w:name="_Toc166575910"/>
      <w:r w:rsidRPr="00B778D2">
        <w:t>TSAG_SYS_016</w:t>
      </w:r>
      <w:bookmarkEnd w:id="28"/>
      <w:r w:rsidRPr="00B778D2">
        <w:tab/>
      </w:r>
    </w:p>
    <w:p w14:paraId="3DC1EB49" w14:textId="528738B0" w:rsidR="003D65C6" w:rsidRPr="00B778D2" w:rsidRDefault="00B778D2" w:rsidP="00B778D2">
      <w:pPr>
        <w:ind w:left="720"/>
      </w:pPr>
      <w:r w:rsidRPr="00B778D2">
        <w:t xml:space="preserve">The system shall incorporate a backup and redundancy strategy to mitigate the risk of system corruption. </w:t>
      </w:r>
      <w:hyperlink w:anchor="_TSAG_USR_005" w:history="1">
        <w:r w:rsidR="006E4B9A" w:rsidRPr="00B778D2">
          <w:rPr>
            <w:rStyle w:val="Hyperlink"/>
            <w:u w:val="none"/>
          </w:rPr>
          <w:t>TSAG_USR_005</w:t>
        </w:r>
      </w:hyperlink>
    </w:p>
    <w:sectPr w:rsidR="003D65C6" w:rsidRPr="00B778D2" w:rsidSect="007D2C7A">
      <w:footerReference w:type="default" r:id="rId16"/>
      <w:pgSz w:w="11906" w:h="16838"/>
      <w:pgMar w:top="1440" w:right="1440" w:bottom="1440" w:left="1440" w:header="708" w:footer="111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82DCA" w14:textId="77777777" w:rsidR="00B37EF6" w:rsidRDefault="00B37EF6" w:rsidP="007D2C7A">
      <w:pPr>
        <w:spacing w:after="0" w:line="240" w:lineRule="auto"/>
      </w:pPr>
      <w:r>
        <w:separator/>
      </w:r>
    </w:p>
  </w:endnote>
  <w:endnote w:type="continuationSeparator" w:id="0">
    <w:p w14:paraId="55586C73" w14:textId="77777777" w:rsidR="00B37EF6" w:rsidRDefault="00B37EF6" w:rsidP="007D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66702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EE56EDB" w14:textId="77777777" w:rsidR="007D2C7A" w:rsidRDefault="007D2C7A" w:rsidP="007D2C7A">
            <w:pPr>
              <w:pStyle w:val="Footer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E5FA70B" wp14:editId="069811E3">
                  <wp:simplePos x="0" y="0"/>
                  <wp:positionH relativeFrom="page">
                    <wp:posOffset>-19050</wp:posOffset>
                  </wp:positionH>
                  <wp:positionV relativeFrom="paragraph">
                    <wp:posOffset>309880</wp:posOffset>
                  </wp:positionV>
                  <wp:extent cx="7581900" cy="57404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627" cy="57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3D2CF" w14:textId="77777777" w:rsidR="00B37EF6" w:rsidRDefault="00B37EF6" w:rsidP="007D2C7A">
      <w:pPr>
        <w:spacing w:after="0" w:line="240" w:lineRule="auto"/>
      </w:pPr>
      <w:r>
        <w:separator/>
      </w:r>
    </w:p>
  </w:footnote>
  <w:footnote w:type="continuationSeparator" w:id="0">
    <w:p w14:paraId="65F61DA9" w14:textId="77777777" w:rsidR="00B37EF6" w:rsidRDefault="00B37EF6" w:rsidP="007D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442C"/>
    <w:multiLevelType w:val="multilevel"/>
    <w:tmpl w:val="001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16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3E"/>
    <w:rsid w:val="00035DEC"/>
    <w:rsid w:val="00080571"/>
    <w:rsid w:val="000F21AE"/>
    <w:rsid w:val="000F6E0A"/>
    <w:rsid w:val="00236EE1"/>
    <w:rsid w:val="00267A57"/>
    <w:rsid w:val="002765CE"/>
    <w:rsid w:val="002C0721"/>
    <w:rsid w:val="00313929"/>
    <w:rsid w:val="003D65C6"/>
    <w:rsid w:val="004E7109"/>
    <w:rsid w:val="005010BD"/>
    <w:rsid w:val="005A58C3"/>
    <w:rsid w:val="005B5718"/>
    <w:rsid w:val="005D6AA7"/>
    <w:rsid w:val="00621CDE"/>
    <w:rsid w:val="006727B7"/>
    <w:rsid w:val="006E4B9A"/>
    <w:rsid w:val="0076637D"/>
    <w:rsid w:val="00793B39"/>
    <w:rsid w:val="007C2A9E"/>
    <w:rsid w:val="007C43C2"/>
    <w:rsid w:val="007D2C7A"/>
    <w:rsid w:val="007E1120"/>
    <w:rsid w:val="008451D2"/>
    <w:rsid w:val="00851819"/>
    <w:rsid w:val="00883EE7"/>
    <w:rsid w:val="00895DE7"/>
    <w:rsid w:val="008D3B8A"/>
    <w:rsid w:val="00956BC5"/>
    <w:rsid w:val="009648DC"/>
    <w:rsid w:val="00987FA0"/>
    <w:rsid w:val="009A7642"/>
    <w:rsid w:val="00A042FC"/>
    <w:rsid w:val="00A11464"/>
    <w:rsid w:val="00A40BD3"/>
    <w:rsid w:val="00A40F49"/>
    <w:rsid w:val="00A51C05"/>
    <w:rsid w:val="00A52016"/>
    <w:rsid w:val="00AB424F"/>
    <w:rsid w:val="00B23DDC"/>
    <w:rsid w:val="00B37EF6"/>
    <w:rsid w:val="00B47B77"/>
    <w:rsid w:val="00B778D2"/>
    <w:rsid w:val="00BB44A2"/>
    <w:rsid w:val="00BE4BD5"/>
    <w:rsid w:val="00C31FDD"/>
    <w:rsid w:val="00C5193D"/>
    <w:rsid w:val="00C77D18"/>
    <w:rsid w:val="00C90FAD"/>
    <w:rsid w:val="00D05F60"/>
    <w:rsid w:val="00D3791B"/>
    <w:rsid w:val="00D41651"/>
    <w:rsid w:val="00D4498E"/>
    <w:rsid w:val="00D455E0"/>
    <w:rsid w:val="00D63E3F"/>
    <w:rsid w:val="00DE1D58"/>
    <w:rsid w:val="00DF79AA"/>
    <w:rsid w:val="00E44A65"/>
    <w:rsid w:val="00E6243E"/>
    <w:rsid w:val="00F06DE4"/>
    <w:rsid w:val="00F35CE5"/>
    <w:rsid w:val="00F86EDA"/>
    <w:rsid w:val="00F94F0D"/>
    <w:rsid w:val="00FB065F"/>
    <w:rsid w:val="00FB6752"/>
    <w:rsid w:val="00F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B2B2D"/>
  <w15:chartTrackingRefBased/>
  <w15:docId w15:val="{27AF38F0-FBB4-41A3-A798-2183A241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A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7A"/>
  </w:style>
  <w:style w:type="paragraph" w:styleId="Footer">
    <w:name w:val="footer"/>
    <w:basedOn w:val="Normal"/>
    <w:link w:val="FooterChar"/>
    <w:uiPriority w:val="99"/>
    <w:unhideWhenUsed/>
    <w:rsid w:val="007D2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7A"/>
  </w:style>
  <w:style w:type="paragraph" w:styleId="NoSpacing">
    <w:name w:val="No Spacing"/>
    <w:link w:val="NoSpacingChar"/>
    <w:uiPriority w:val="1"/>
    <w:qFormat/>
    <w:rsid w:val="007D2C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2C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2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243E"/>
    <w:pPr>
      <w:outlineLvl w:val="9"/>
    </w:pPr>
    <w:rPr>
      <w:lang w:eastAsia="en-GB"/>
    </w:rPr>
  </w:style>
  <w:style w:type="table" w:styleId="TableGrid">
    <w:name w:val="Table Grid"/>
    <w:basedOn w:val="TableNormal"/>
    <w:uiPriority w:val="39"/>
    <w:rsid w:val="00E6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62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2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3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D6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5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65C6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31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ad%20Drop\DTS%20Word%20Document%20Vincent%20Heal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specifies the requirements for developing a web application GUI and database to manage smart ticketing assets within train stations across the estate.</Abstract>
  <CompanyAddress/>
  <CompanyPhone/>
  <CompanyFax/>
  <CompanyEmail>Vincent.healy@raildeliverygroup.com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FDA4028BBAF4DB71D019A91A28363" ma:contentTypeVersion="21" ma:contentTypeDescription="Create a new document." ma:contentTypeScope="" ma:versionID="de4cbf43dd926a9015489976953bd6b2">
  <xsd:schema xmlns:xsd="http://www.w3.org/2001/XMLSchema" xmlns:xs="http://www.w3.org/2001/XMLSchema" xmlns:p="http://schemas.microsoft.com/office/2006/metadata/properties" xmlns:ns2="9b054313-8d74-45e5-abd0-c2080e999339" xmlns:ns3="e7e15578-11ae-4220-9f70-a46412387b7e" xmlns:ns4="aebe3d8c-31dd-4b79-bfe7-522d1d095561" targetNamespace="http://schemas.microsoft.com/office/2006/metadata/properties" ma:root="true" ma:fieldsID="bc28811b7fd24afcd6f664a6df0fbfcb" ns2:_="" ns3:_="" ns4:_="">
    <xsd:import namespace="9b054313-8d74-45e5-abd0-c2080e999339"/>
    <xsd:import namespace="e7e15578-11ae-4220-9f70-a46412387b7e"/>
    <xsd:import namespace="aebe3d8c-31dd-4b79-bfe7-522d1d0955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Sign_x002d_off_x0020_statu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eting_x0020_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54313-8d74-45e5-abd0-c2080e999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ign_x002d_off_x0020_status" ma:index="12" nillable="true" ma:displayName="Sign-off status" ma:internalName="Sign_x002d_off_x0020_status">
      <xsd:simpleType>
        <xsd:restriction base="dms:Text">
          <xsd:maxLength value="255"/>
        </xsd:restriction>
      </xsd:simpleType>
    </xsd:element>
    <xsd:element name="_Flow_SignoffStatus" ma:index="15" nillable="true" ma:displayName="Sign-off status" ma:internalName="Sign_x002d_off_x0020_status0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58b1092-15a4-4db9-804e-88005bcedf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eting_x0020_Date" ma:index="26" nillable="true" ma:displayName="Report Date" ma:format="DateOnly" ma:internalName="Meeting_x0020_Date">
      <xsd:simpleType>
        <xsd:restriction base="dms:DateTime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15578-11ae-4220-9f70-a46412387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e3d8c-31dd-4b79-bfe7-522d1d095561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58bf2239-85d0-49b0-a8ea-83fbdab8033a}" ma:internalName="TaxCatchAll" ma:showField="CatchAllData" ma:web="e7e15578-11ae-4220-9f70-a46412387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gn_x002d_off_x0020_status xmlns="9b054313-8d74-45e5-abd0-c2080e999339" xsi:nil="true"/>
    <_Flow_SignoffStatus xmlns="9b054313-8d74-45e5-abd0-c2080e999339" xsi:nil="true"/>
    <Meeting_x0020_Date xmlns="9b054313-8d74-45e5-abd0-c2080e999339" xsi:nil="true"/>
    <TaxCatchAll xmlns="aebe3d8c-31dd-4b79-bfe7-522d1d095561" xsi:nil="true"/>
    <lcf76f155ced4ddcb4097134ff3c332f xmlns="9b054313-8d74-45e5-abd0-c2080e999339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BB666-3A39-4A3A-8635-C5CA74C3E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54313-8d74-45e5-abd0-c2080e999339"/>
    <ds:schemaRef ds:uri="e7e15578-11ae-4220-9f70-a46412387b7e"/>
    <ds:schemaRef ds:uri="aebe3d8c-31dd-4b79-bfe7-522d1d095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B52F7-00B3-41A6-921A-9E07679800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C19C8-8C69-40ED-A960-A27492E80C17}">
  <ds:schemaRefs>
    <ds:schemaRef ds:uri="http://schemas.microsoft.com/office/2006/metadata/properties"/>
    <ds:schemaRef ds:uri="http://schemas.microsoft.com/office/infopath/2007/PartnerControls"/>
    <ds:schemaRef ds:uri="9b054313-8d74-45e5-abd0-c2080e999339"/>
    <ds:schemaRef ds:uri="aebe3d8c-31dd-4b79-bfe7-522d1d095561"/>
  </ds:schemaRefs>
</ds:datastoreItem>
</file>

<file path=customXml/itemProps5.xml><?xml version="1.0" encoding="utf-8"?>
<ds:datastoreItem xmlns:ds="http://schemas.openxmlformats.org/officeDocument/2006/customXml" ds:itemID="{E4AD1611-A3BB-46CA-BA10-D937F7B5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 Word Document Vincent Healy.dotx</Template>
  <TotalTime>106</TotalTime>
  <Pages>6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TOC Station Assest Information</vt:lpstr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TOC Station Assest Information</dc:title>
  <dc:subject/>
  <dc:creator>Vincent Healy</dc:creator>
  <cp:keywords/>
  <dc:description/>
  <cp:lastModifiedBy>Vincent Healy</cp:lastModifiedBy>
  <cp:revision>3</cp:revision>
  <dcterms:created xsi:type="dcterms:W3CDTF">2024-05-14T08:00:00Z</dcterms:created>
  <dcterms:modified xsi:type="dcterms:W3CDTF">2024-05-14T10:10:00Z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0x010100E28FDA4028BBAF4DB71D019A91A28363</vt:lpwstr>
  </property>
  <property fmtid="{D5CDD505-2E9C-101B-9397-08002B2CF9AE}" pid="3" name="MediaServiceImageTags">
    <vt:lpwstr/>
  </property>
</Properties>
</file>