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409271955"/>
        <w:docPartObj>
          <w:docPartGallery w:val="Cover Pages"/>
          <w:docPartUnique/>
        </w:docPartObj>
      </w:sdtPr>
      <w:sdtContent>
        <w:p w14:paraId="5226A966" w14:textId="77777777" w:rsidR="007D2C7A" w:rsidRDefault="007D2C7A">
          <w:r>
            <w:rPr>
              <w:rFonts w:ascii="Arial" w:hAnsi="Arial" w:cs="Arial"/>
              <w:noProof/>
              <w:szCs w:val="24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C2C11B9" wp14:editId="11B0A18E">
                    <wp:simplePos x="0" y="0"/>
                    <wp:positionH relativeFrom="column">
                      <wp:posOffset>1314450</wp:posOffset>
                    </wp:positionH>
                    <wp:positionV relativeFrom="paragraph">
                      <wp:posOffset>88900</wp:posOffset>
                    </wp:positionV>
                    <wp:extent cx="3308350" cy="1543050"/>
                    <wp:effectExtent l="0" t="0" r="6350" b="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308350" cy="1543050"/>
                              <a:chOff x="0" y="0"/>
                              <a:chExt cx="2472055" cy="1206500"/>
                            </a:xfrm>
                          </wpg:grpSpPr>
                          <pic:pic xmlns:pic="http://schemas.openxmlformats.org/drawingml/2006/picture">
                            <pic:nvPicPr>
                              <pic:cNvPr id="5" name="Picture 5" descr="A close up of a sign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72055" cy="7302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6" name="Picture 6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15625"/>
                              <a:stretch/>
                            </pic:blipFill>
                            <pic:spPr bwMode="auto">
                              <a:xfrm>
                                <a:off x="298450" y="844550"/>
                                <a:ext cx="1847850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0EAC314" id="Group 1" o:spid="_x0000_s1026" style="position:absolute;margin-left:103.5pt;margin-top:7pt;width:260.5pt;height:121.5pt;z-index:251662336;mso-width-relative:margin;mso-height-relative:margin" coordsize="24720,120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7" type="#_x0000_t75" alt="A close up of a sign&#10;&#10;Description automatically generated" style="position:absolute;width:24720;height:7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">
                      <v:imagedata r:id="rId13" o:title="A close up of a sign&#10;&#10;Description automatically generated"/>
                    </v:shape>
                    <v:shape id="Picture 6" o:spid="_x0000_s1028" type="#_x0000_t75" style="position:absolute;left:2984;top:8445;width:18479;height:3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">
                      <v:imagedata r:id="rId14" o:title="" cropright=".15625"/>
                    </v:shape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03272AB" wp14:editId="6A65D8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B7FED4F" w14:textId="77777777" w:rsidR="007D2C7A" w:rsidRDefault="00D455E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Vincent Healy</w:t>
                                    </w:r>
                                  </w:p>
                                </w:sdtContent>
                              </w:sdt>
                              <w:p w14:paraId="55BFC843" w14:textId="77777777" w:rsidR="007D2C7A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D455E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Vincent.healy@raildeliverygroup.com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03272A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540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B7FED4F" w14:textId="77777777" w:rsidR="007D2C7A" w:rsidRDefault="00D455E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Vincent Healy</w:t>
                              </w:r>
                            </w:p>
                          </w:sdtContent>
                        </w:sdt>
                        <w:p w14:paraId="55BFC843" w14:textId="77777777" w:rsidR="007D2C7A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D455E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Vincent.healy@raildeliverygroup.com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603AD94F" wp14:editId="4CAF85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7DA415" w14:textId="77777777" w:rsidR="007D2C7A" w:rsidRPr="007D2C7A" w:rsidRDefault="007D2C7A">
                                <w:pPr>
                                  <w:pStyle w:val="NoSpacing"/>
                                  <w:jc w:val="right"/>
                                  <w:rPr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 w:rsidRPr="007D2C7A">
                                  <w:rPr>
                                    <w:color w:val="002060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50CA7D9" w14:textId="77777777" w:rsidR="007D2C7A" w:rsidRDefault="007D2C7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03AD94F" id="Text Box 153" o:spid="_x0000_s1027" type="#_x0000_t202" style="position:absolute;margin-left:0;margin-top:0;width:8in;height:79.5pt;z-index:25166643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E7DA415" w14:textId="77777777" w:rsidR="007D2C7A" w:rsidRPr="007D2C7A" w:rsidRDefault="007D2C7A">
                          <w:pPr>
                            <w:pStyle w:val="NoSpacing"/>
                            <w:jc w:val="right"/>
                            <w:rPr>
                              <w:color w:val="002060"/>
                              <w:sz w:val="28"/>
                              <w:szCs w:val="28"/>
                            </w:rPr>
                          </w:pPr>
                          <w:r w:rsidRPr="007D2C7A">
                            <w:rPr>
                              <w:color w:val="002060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50CA7D9" w14:textId="77777777" w:rsidR="007D2C7A" w:rsidRDefault="007D2C7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49A3132" wp14:editId="2A5E0A8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EF5039" w14:textId="6AE66DB2" w:rsidR="007D2C7A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B612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Train Station Asset GUI development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DE57DFD" w14:textId="77777777" w:rsidR="007D2C7A" w:rsidRDefault="007D2C7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9A3132" id="Text Box 154" o:spid="_x0000_s1028" type="#_x0000_t202" style="position:absolute;margin-left:0;margin-top:0;width:8in;height:286.5pt;z-index:25166438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EEF5039" w14:textId="6AE66DB2" w:rsidR="007D2C7A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B612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Train Station Asset GUI development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DE57DFD" w14:textId="77777777" w:rsidR="007D2C7A" w:rsidRDefault="007D2C7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03D857F" w14:textId="77777777" w:rsidR="007D2C7A" w:rsidRDefault="007D2C7A">
          <w:r>
            <w:br w:type="page"/>
          </w:r>
        </w:p>
      </w:sdtContent>
    </w:sdt>
    <w:sdt>
      <w:sdtPr>
        <w:id w:val="-10746582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AE01F5F" w14:textId="5C3B09F2" w:rsidR="008B612D" w:rsidRDefault="008B612D">
          <w:pPr>
            <w:pStyle w:val="TOCHeading"/>
          </w:pPr>
          <w:r>
            <w:t>Contents</w:t>
          </w:r>
        </w:p>
        <w:p w14:paraId="53202799" w14:textId="461CDC44" w:rsidR="008B612D" w:rsidRDefault="008B612D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</w:rPr>
            <w:fldChar w:fldCharType="end"/>
          </w:r>
        </w:p>
      </w:sdtContent>
    </w:sdt>
    <w:p w14:paraId="43373200" w14:textId="77777777" w:rsidR="007D2C7A" w:rsidRDefault="007D2C7A"/>
    <w:p w14:paraId="3786142D" w14:textId="77777777" w:rsidR="007D2C7A" w:rsidRDefault="007D2C7A"/>
    <w:p w14:paraId="2DC0C496" w14:textId="77777777" w:rsidR="007D2C7A" w:rsidRDefault="007D2C7A"/>
    <w:p w14:paraId="574277D9" w14:textId="77777777" w:rsidR="007D2C7A" w:rsidRDefault="007D2C7A"/>
    <w:p w14:paraId="2BFC9301" w14:textId="77777777" w:rsidR="007D2C7A" w:rsidRDefault="007D2C7A"/>
    <w:p w14:paraId="13A058AB" w14:textId="77777777" w:rsidR="007D2C7A" w:rsidRDefault="007D2C7A"/>
    <w:p w14:paraId="097660A8" w14:textId="77777777" w:rsidR="007D2C7A" w:rsidRDefault="007D2C7A"/>
    <w:p w14:paraId="1D66B9EA" w14:textId="77777777" w:rsidR="007D2C7A" w:rsidRDefault="007D2C7A"/>
    <w:p w14:paraId="08F71848" w14:textId="77777777" w:rsidR="007D2C7A" w:rsidRDefault="007D2C7A"/>
    <w:p w14:paraId="0A6B4692" w14:textId="77777777" w:rsidR="007D2C7A" w:rsidRDefault="007D2C7A"/>
    <w:p w14:paraId="507EFC4C" w14:textId="77777777" w:rsidR="007D2C7A" w:rsidRDefault="007D2C7A"/>
    <w:p w14:paraId="32A1BE5C" w14:textId="77777777" w:rsidR="007D2C7A" w:rsidRDefault="007D2C7A"/>
    <w:p w14:paraId="0210A598" w14:textId="77777777" w:rsidR="007D2C7A" w:rsidRDefault="007D2C7A"/>
    <w:p w14:paraId="53AD6759" w14:textId="77777777" w:rsidR="007D2C7A" w:rsidRDefault="007D2C7A"/>
    <w:p w14:paraId="3E62A4D7" w14:textId="77777777" w:rsidR="007D2C7A" w:rsidRDefault="007D2C7A"/>
    <w:p w14:paraId="695A9EF9" w14:textId="77777777" w:rsidR="007D2C7A" w:rsidRDefault="007D2C7A"/>
    <w:p w14:paraId="5491B29D" w14:textId="77777777" w:rsidR="007D2C7A" w:rsidRDefault="007D2C7A"/>
    <w:p w14:paraId="747E0A0C" w14:textId="77777777" w:rsidR="007D2C7A" w:rsidRDefault="007D2C7A"/>
    <w:p w14:paraId="22546679" w14:textId="77777777" w:rsidR="007D2C7A" w:rsidRDefault="007D2C7A"/>
    <w:p w14:paraId="1AEBEA07" w14:textId="77777777" w:rsidR="007D2C7A" w:rsidRDefault="007D2C7A"/>
    <w:p w14:paraId="677DDF9D" w14:textId="77777777" w:rsidR="007D2C7A" w:rsidRDefault="007D2C7A"/>
    <w:p w14:paraId="62F87867" w14:textId="77777777" w:rsidR="007D2C7A" w:rsidRDefault="007D2C7A"/>
    <w:p w14:paraId="712FF69C" w14:textId="77777777" w:rsidR="007D2C7A" w:rsidRDefault="007D2C7A"/>
    <w:p w14:paraId="5814ADCA" w14:textId="77777777" w:rsidR="007D2C7A" w:rsidRDefault="007D2C7A"/>
    <w:p w14:paraId="2C5C069C" w14:textId="77777777" w:rsidR="007D2C7A" w:rsidRDefault="007D2C7A"/>
    <w:p w14:paraId="61765B8C" w14:textId="77777777" w:rsidR="007D2C7A" w:rsidRDefault="007D2C7A"/>
    <w:p w14:paraId="14A2F1A3" w14:textId="77777777" w:rsidR="007D2C7A" w:rsidRDefault="007D2C7A"/>
    <w:p w14:paraId="4A1CC3A5" w14:textId="77777777" w:rsidR="007D2C7A" w:rsidRDefault="007D2C7A"/>
    <w:p w14:paraId="4C8A6B14" w14:textId="77777777" w:rsidR="007D2C7A" w:rsidRDefault="007D2C7A"/>
    <w:p w14:paraId="753ACBCF" w14:textId="4C848A5D" w:rsidR="007D2C7A" w:rsidRDefault="000D0789" w:rsidP="000D0789">
      <w:pPr>
        <w:pStyle w:val="Heading1"/>
      </w:pPr>
      <w:r>
        <w:lastRenderedPageBreak/>
        <w:t>Create the Models.py</w:t>
      </w:r>
    </w:p>
    <w:p w14:paraId="038A8B2A" w14:textId="77777777" w:rsidR="000D0789" w:rsidRDefault="000D0789" w:rsidP="000D0789">
      <w:pPr>
        <w:spacing w:after="0"/>
        <w:ind w:left="720"/>
      </w:pPr>
      <w:r>
        <w:t xml:space="preserve">from </w:t>
      </w:r>
      <w:proofErr w:type="spellStart"/>
      <w:r>
        <w:t>flask_sqlalchemy</w:t>
      </w:r>
      <w:proofErr w:type="spellEnd"/>
      <w:r>
        <w:t xml:space="preserve"> import </w:t>
      </w:r>
      <w:proofErr w:type="spellStart"/>
      <w:r>
        <w:t>SQLAlchemy</w:t>
      </w:r>
      <w:proofErr w:type="spellEnd"/>
    </w:p>
    <w:p w14:paraId="750970C5" w14:textId="77777777" w:rsidR="000D0789" w:rsidRDefault="000D0789" w:rsidP="000D0789">
      <w:pPr>
        <w:spacing w:after="0"/>
        <w:ind w:left="720"/>
      </w:pPr>
      <w:r>
        <w:t>from datetime import datetime</w:t>
      </w:r>
    </w:p>
    <w:p w14:paraId="06381D59" w14:textId="77777777" w:rsidR="000D0789" w:rsidRDefault="000D0789" w:rsidP="000D0789">
      <w:pPr>
        <w:spacing w:after="0"/>
        <w:ind w:left="720"/>
      </w:pPr>
    </w:p>
    <w:p w14:paraId="31CA8279" w14:textId="77777777" w:rsidR="000D0789" w:rsidRDefault="000D0789" w:rsidP="000D0789">
      <w:pPr>
        <w:spacing w:after="0"/>
        <w:ind w:left="720"/>
      </w:pP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SQLAlchemy</w:t>
      </w:r>
      <w:proofErr w:type="spellEnd"/>
      <w:r>
        <w:t>(</w:t>
      </w:r>
      <w:proofErr w:type="gramEnd"/>
      <w:r>
        <w:t>)</w:t>
      </w:r>
    </w:p>
    <w:p w14:paraId="40FC3D10" w14:textId="77777777" w:rsidR="000D0789" w:rsidRDefault="000D0789" w:rsidP="000D0789">
      <w:pPr>
        <w:spacing w:after="0"/>
        <w:ind w:left="720"/>
      </w:pPr>
    </w:p>
    <w:p w14:paraId="27BF783D" w14:textId="77777777" w:rsidR="000D0789" w:rsidRDefault="000D0789" w:rsidP="000D0789">
      <w:pPr>
        <w:spacing w:after="0"/>
        <w:ind w:left="720"/>
      </w:pPr>
      <w:r>
        <w:t xml:space="preserve">class </w:t>
      </w:r>
      <w:proofErr w:type="spellStart"/>
      <w:r>
        <w:t>TrainOperator</w:t>
      </w:r>
      <w:proofErr w:type="spellEnd"/>
      <w:r>
        <w:t>(</w:t>
      </w:r>
      <w:proofErr w:type="spellStart"/>
      <w:proofErr w:type="gramStart"/>
      <w:r>
        <w:t>db.Model</w:t>
      </w:r>
      <w:proofErr w:type="spellEnd"/>
      <w:proofErr w:type="gramEnd"/>
      <w:r>
        <w:t>):</w:t>
      </w:r>
    </w:p>
    <w:p w14:paraId="77748570" w14:textId="77777777" w:rsidR="000D0789" w:rsidRDefault="000D0789" w:rsidP="000D0789">
      <w:pPr>
        <w:spacing w:after="0"/>
        <w:ind w:left="720"/>
      </w:pPr>
      <w:r>
        <w:t xml:space="preserve">    __</w:t>
      </w:r>
      <w:proofErr w:type="spellStart"/>
      <w:r>
        <w:t>tablename</w:t>
      </w:r>
      <w:proofErr w:type="spellEnd"/>
      <w:r>
        <w:t>__ = '</w:t>
      </w:r>
      <w:proofErr w:type="spellStart"/>
      <w:r>
        <w:t>train_operator</w:t>
      </w:r>
      <w:proofErr w:type="spellEnd"/>
      <w:r>
        <w:t>'</w:t>
      </w:r>
    </w:p>
    <w:p w14:paraId="4C300C41" w14:textId="77777777" w:rsidR="000D0789" w:rsidRDefault="000D0789" w:rsidP="000D0789">
      <w:pPr>
        <w:spacing w:after="0"/>
        <w:ind w:left="720"/>
      </w:pPr>
      <w:r>
        <w:t xml:space="preserve">    </w:t>
      </w:r>
      <w:proofErr w:type="spellStart"/>
      <w:r>
        <w:t>operator_id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db.Integer</w:t>
      </w:r>
      <w:proofErr w:type="spellEnd"/>
      <w:r>
        <w:t xml:space="preserve">, </w:t>
      </w:r>
      <w:proofErr w:type="spellStart"/>
      <w:r>
        <w:t>primary_key</w:t>
      </w:r>
      <w:proofErr w:type="spellEnd"/>
      <w:r>
        <w:t>=True, autoincrement=True)</w:t>
      </w:r>
    </w:p>
    <w:p w14:paraId="6A52E91C" w14:textId="77777777" w:rsidR="000D0789" w:rsidRDefault="000D0789" w:rsidP="000D0789">
      <w:pPr>
        <w:spacing w:after="0"/>
        <w:ind w:left="720"/>
      </w:pPr>
      <w:r>
        <w:t xml:space="preserve">    </w:t>
      </w:r>
      <w:proofErr w:type="spellStart"/>
      <w:r>
        <w:t>operator_name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(255), unique=True, nullable=False)</w:t>
      </w:r>
    </w:p>
    <w:p w14:paraId="09C5CCAA" w14:textId="77777777" w:rsidR="000D0789" w:rsidRDefault="000D0789" w:rsidP="000D0789">
      <w:pPr>
        <w:spacing w:after="0"/>
        <w:ind w:left="720"/>
      </w:pPr>
      <w:r>
        <w:t xml:space="preserve">    </w:t>
      </w:r>
      <w:proofErr w:type="spellStart"/>
      <w:r>
        <w:t>contact_info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db.Text</w:t>
      </w:r>
      <w:proofErr w:type="spellEnd"/>
      <w:r>
        <w:t>)</w:t>
      </w:r>
    </w:p>
    <w:p w14:paraId="0449420B" w14:textId="77777777" w:rsidR="000D0789" w:rsidRDefault="000D0789" w:rsidP="000D0789">
      <w:pPr>
        <w:spacing w:after="0"/>
        <w:ind w:left="720"/>
      </w:pPr>
      <w:r>
        <w:t xml:space="preserve">    </w:t>
      </w:r>
      <w:proofErr w:type="spellStart"/>
      <w:r>
        <w:t>created_at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db.DateTime</w:t>
      </w:r>
      <w:proofErr w:type="spellEnd"/>
      <w:r>
        <w:t>, default=</w:t>
      </w:r>
      <w:proofErr w:type="spellStart"/>
      <w:r>
        <w:t>datetime.utcnow</w:t>
      </w:r>
      <w:proofErr w:type="spellEnd"/>
      <w:r>
        <w:t>)</w:t>
      </w:r>
    </w:p>
    <w:p w14:paraId="097760E3" w14:textId="77777777" w:rsidR="000D0789" w:rsidRDefault="000D0789" w:rsidP="000D0789">
      <w:pPr>
        <w:spacing w:after="0"/>
        <w:ind w:left="720"/>
      </w:pPr>
      <w:r>
        <w:t xml:space="preserve">    </w:t>
      </w:r>
      <w:proofErr w:type="spellStart"/>
      <w:r>
        <w:t>updated_at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db.DateTime</w:t>
      </w:r>
      <w:proofErr w:type="spellEnd"/>
      <w:r>
        <w:t>, default=</w:t>
      </w:r>
      <w:proofErr w:type="spellStart"/>
      <w:r>
        <w:t>datetime.utcnow</w:t>
      </w:r>
      <w:proofErr w:type="spellEnd"/>
      <w:r>
        <w:t xml:space="preserve">, </w:t>
      </w:r>
      <w:proofErr w:type="spellStart"/>
      <w:r>
        <w:t>onupdate</w:t>
      </w:r>
      <w:proofErr w:type="spellEnd"/>
      <w:r>
        <w:t>=</w:t>
      </w:r>
      <w:proofErr w:type="spellStart"/>
      <w:r>
        <w:t>datetime.utcnow</w:t>
      </w:r>
      <w:proofErr w:type="spellEnd"/>
      <w:r>
        <w:t>)</w:t>
      </w:r>
    </w:p>
    <w:p w14:paraId="43CCA37B" w14:textId="77777777" w:rsidR="000D0789" w:rsidRDefault="000D0789" w:rsidP="000D0789">
      <w:pPr>
        <w:spacing w:after="0"/>
        <w:ind w:left="720"/>
      </w:pPr>
    </w:p>
    <w:p w14:paraId="1CA8764F" w14:textId="77777777" w:rsidR="000D0789" w:rsidRDefault="000D0789" w:rsidP="000D0789">
      <w:pPr>
        <w:spacing w:after="0"/>
        <w:ind w:left="720"/>
      </w:pPr>
      <w:r>
        <w:t>class Station(</w:t>
      </w:r>
      <w:proofErr w:type="spellStart"/>
      <w:proofErr w:type="gramStart"/>
      <w:r>
        <w:t>db.Model</w:t>
      </w:r>
      <w:proofErr w:type="spellEnd"/>
      <w:proofErr w:type="gramEnd"/>
      <w:r>
        <w:t>):</w:t>
      </w:r>
    </w:p>
    <w:p w14:paraId="05CF7943" w14:textId="77777777" w:rsidR="000D0789" w:rsidRDefault="000D0789" w:rsidP="000D0789">
      <w:pPr>
        <w:spacing w:after="0"/>
        <w:ind w:left="720"/>
      </w:pPr>
      <w:r>
        <w:t xml:space="preserve">    __</w:t>
      </w:r>
      <w:proofErr w:type="spellStart"/>
      <w:r>
        <w:t>tablename</w:t>
      </w:r>
      <w:proofErr w:type="spellEnd"/>
      <w:r>
        <w:t>__ = 'station'</w:t>
      </w:r>
    </w:p>
    <w:p w14:paraId="036BBA8A" w14:textId="77777777" w:rsidR="000D0789" w:rsidRDefault="000D0789" w:rsidP="000D0789">
      <w:pPr>
        <w:spacing w:after="0"/>
        <w:ind w:left="720"/>
      </w:pPr>
      <w:r>
        <w:t xml:space="preserve">    </w:t>
      </w:r>
      <w:proofErr w:type="spellStart"/>
      <w:r>
        <w:t>station_id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db.Integer</w:t>
      </w:r>
      <w:proofErr w:type="spellEnd"/>
      <w:r>
        <w:t xml:space="preserve">, </w:t>
      </w:r>
      <w:proofErr w:type="spellStart"/>
      <w:r>
        <w:t>primary_key</w:t>
      </w:r>
      <w:proofErr w:type="spellEnd"/>
      <w:r>
        <w:t>=True, autoincrement=True)</w:t>
      </w:r>
    </w:p>
    <w:p w14:paraId="56DFE047" w14:textId="77777777" w:rsidR="000D0789" w:rsidRDefault="000D0789" w:rsidP="000D0789">
      <w:pPr>
        <w:spacing w:after="0"/>
        <w:ind w:left="720"/>
      </w:pPr>
      <w:r>
        <w:t xml:space="preserve">    </w:t>
      </w:r>
      <w:proofErr w:type="spellStart"/>
      <w:r>
        <w:t>station_name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(255), unique=True, nullable=False)</w:t>
      </w:r>
    </w:p>
    <w:p w14:paraId="65ABDAB5" w14:textId="77777777" w:rsidR="000D0789" w:rsidRDefault="000D0789" w:rsidP="000D0789">
      <w:pPr>
        <w:spacing w:after="0"/>
        <w:ind w:left="720"/>
      </w:pPr>
      <w:r>
        <w:t xml:space="preserve">    location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db.Text</w:t>
      </w:r>
      <w:proofErr w:type="spellEnd"/>
      <w:r>
        <w:t>)</w:t>
      </w:r>
    </w:p>
    <w:p w14:paraId="0CF24692" w14:textId="77777777" w:rsidR="000D0789" w:rsidRDefault="000D0789" w:rsidP="000D0789">
      <w:pPr>
        <w:spacing w:after="0"/>
        <w:ind w:left="720"/>
      </w:pPr>
      <w:r>
        <w:t xml:space="preserve">    </w:t>
      </w:r>
      <w:proofErr w:type="spellStart"/>
      <w:r>
        <w:t>operator_id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db.Integer</w:t>
      </w:r>
      <w:proofErr w:type="spellEnd"/>
      <w:r>
        <w:t xml:space="preserve">, </w:t>
      </w:r>
      <w:proofErr w:type="spellStart"/>
      <w:r>
        <w:t>db.ForeignKey</w:t>
      </w:r>
      <w:proofErr w:type="spellEnd"/>
      <w:r>
        <w:t>('</w:t>
      </w:r>
      <w:proofErr w:type="spellStart"/>
      <w:r>
        <w:t>train_operator.operator_id</w:t>
      </w:r>
      <w:proofErr w:type="spellEnd"/>
      <w:r>
        <w:t>'))</w:t>
      </w:r>
    </w:p>
    <w:p w14:paraId="458A0955" w14:textId="77777777" w:rsidR="000D0789" w:rsidRDefault="000D0789" w:rsidP="000D0789">
      <w:pPr>
        <w:spacing w:after="0"/>
        <w:ind w:left="720"/>
      </w:pPr>
      <w:r>
        <w:t xml:space="preserve">    </w:t>
      </w:r>
      <w:proofErr w:type="spellStart"/>
      <w:r>
        <w:t>created_at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db.DateTime</w:t>
      </w:r>
      <w:proofErr w:type="spellEnd"/>
      <w:r>
        <w:t>, default=</w:t>
      </w:r>
      <w:proofErr w:type="spellStart"/>
      <w:r>
        <w:t>datetime.utcnow</w:t>
      </w:r>
      <w:proofErr w:type="spellEnd"/>
      <w:r>
        <w:t>)</w:t>
      </w:r>
    </w:p>
    <w:p w14:paraId="5B94E7DB" w14:textId="77777777" w:rsidR="000D0789" w:rsidRDefault="000D0789" w:rsidP="000D0789">
      <w:pPr>
        <w:spacing w:after="0"/>
        <w:ind w:left="720"/>
      </w:pPr>
      <w:r>
        <w:t xml:space="preserve">    </w:t>
      </w:r>
      <w:proofErr w:type="spellStart"/>
      <w:r>
        <w:t>updated_at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db.DateTime</w:t>
      </w:r>
      <w:proofErr w:type="spellEnd"/>
      <w:r>
        <w:t>, default=</w:t>
      </w:r>
      <w:proofErr w:type="spellStart"/>
      <w:r>
        <w:t>datetime.utcnow</w:t>
      </w:r>
      <w:proofErr w:type="spellEnd"/>
      <w:r>
        <w:t xml:space="preserve">, </w:t>
      </w:r>
      <w:proofErr w:type="spellStart"/>
      <w:r>
        <w:t>onupdate</w:t>
      </w:r>
      <w:proofErr w:type="spellEnd"/>
      <w:r>
        <w:t>=</w:t>
      </w:r>
      <w:proofErr w:type="spellStart"/>
      <w:r>
        <w:t>datetime.utcnow</w:t>
      </w:r>
      <w:proofErr w:type="spellEnd"/>
      <w:r>
        <w:t>)</w:t>
      </w:r>
    </w:p>
    <w:p w14:paraId="7A8F9E90" w14:textId="77777777" w:rsidR="000D0789" w:rsidRDefault="000D0789" w:rsidP="000D0789">
      <w:pPr>
        <w:spacing w:after="0"/>
        <w:ind w:left="720"/>
      </w:pPr>
    </w:p>
    <w:p w14:paraId="72C2EAA1" w14:textId="77777777" w:rsidR="000D0789" w:rsidRDefault="000D0789" w:rsidP="000D0789">
      <w:pPr>
        <w:spacing w:after="0"/>
        <w:ind w:left="720"/>
      </w:pPr>
      <w:r>
        <w:t xml:space="preserve">    operator = </w:t>
      </w:r>
      <w:proofErr w:type="spellStart"/>
      <w:proofErr w:type="gramStart"/>
      <w:r>
        <w:t>db.relationship</w:t>
      </w:r>
      <w:proofErr w:type="spellEnd"/>
      <w:proofErr w:type="gramEnd"/>
      <w:r>
        <w:t>('</w:t>
      </w:r>
      <w:proofErr w:type="spellStart"/>
      <w:r>
        <w:t>TrainOperator</w:t>
      </w:r>
      <w:proofErr w:type="spellEnd"/>
      <w:r>
        <w:t xml:space="preserve">', </w:t>
      </w:r>
      <w:proofErr w:type="spellStart"/>
      <w:r>
        <w:t>backref</w:t>
      </w:r>
      <w:proofErr w:type="spellEnd"/>
      <w:r>
        <w:t>=</w:t>
      </w:r>
      <w:proofErr w:type="spellStart"/>
      <w:r>
        <w:t>db.backref</w:t>
      </w:r>
      <w:proofErr w:type="spellEnd"/>
      <w:r>
        <w:t>('stations', lazy=True))</w:t>
      </w:r>
    </w:p>
    <w:p w14:paraId="3AB0071E" w14:textId="77777777" w:rsidR="000D0789" w:rsidRDefault="000D0789" w:rsidP="000D0789">
      <w:pPr>
        <w:spacing w:after="0"/>
        <w:ind w:left="720"/>
      </w:pPr>
    </w:p>
    <w:p w14:paraId="0E0DE1A5" w14:textId="77777777" w:rsidR="000D0789" w:rsidRDefault="000D0789" w:rsidP="000D0789">
      <w:pPr>
        <w:spacing w:after="0"/>
        <w:ind w:left="720"/>
      </w:pPr>
      <w:r>
        <w:t xml:space="preserve">class </w:t>
      </w:r>
      <w:proofErr w:type="spellStart"/>
      <w:r>
        <w:t>DeviceType</w:t>
      </w:r>
      <w:proofErr w:type="spellEnd"/>
      <w:r>
        <w:t>(</w:t>
      </w:r>
      <w:proofErr w:type="spellStart"/>
      <w:proofErr w:type="gramStart"/>
      <w:r>
        <w:t>db.Model</w:t>
      </w:r>
      <w:proofErr w:type="spellEnd"/>
      <w:proofErr w:type="gramEnd"/>
      <w:r>
        <w:t>):</w:t>
      </w:r>
    </w:p>
    <w:p w14:paraId="45961EF4" w14:textId="77777777" w:rsidR="000D0789" w:rsidRDefault="000D0789" w:rsidP="000D0789">
      <w:pPr>
        <w:spacing w:after="0"/>
        <w:ind w:left="720"/>
      </w:pPr>
      <w:r>
        <w:t xml:space="preserve">    __</w:t>
      </w:r>
      <w:proofErr w:type="spellStart"/>
      <w:r>
        <w:t>tablename</w:t>
      </w:r>
      <w:proofErr w:type="spellEnd"/>
      <w:r>
        <w:t>__ = '</w:t>
      </w:r>
      <w:proofErr w:type="spellStart"/>
      <w:r>
        <w:t>device_type</w:t>
      </w:r>
      <w:proofErr w:type="spellEnd"/>
      <w:r>
        <w:t>'</w:t>
      </w:r>
    </w:p>
    <w:p w14:paraId="2B2E5055" w14:textId="77777777" w:rsidR="000D0789" w:rsidRDefault="000D0789" w:rsidP="000D0789">
      <w:pPr>
        <w:spacing w:after="0"/>
        <w:ind w:left="720"/>
      </w:pPr>
      <w:r>
        <w:t xml:space="preserve">    </w:t>
      </w:r>
      <w:proofErr w:type="spellStart"/>
      <w:r>
        <w:t>device_type_id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db.Integer</w:t>
      </w:r>
      <w:proofErr w:type="spellEnd"/>
      <w:r>
        <w:t xml:space="preserve">, </w:t>
      </w:r>
      <w:proofErr w:type="spellStart"/>
      <w:r>
        <w:t>primary_key</w:t>
      </w:r>
      <w:proofErr w:type="spellEnd"/>
      <w:r>
        <w:t>=True, autoincrement=True)</w:t>
      </w:r>
    </w:p>
    <w:p w14:paraId="2ACC909E" w14:textId="77777777" w:rsidR="000D0789" w:rsidRDefault="000D0789" w:rsidP="000D0789">
      <w:pPr>
        <w:spacing w:after="0"/>
        <w:ind w:left="720"/>
      </w:pPr>
      <w:r>
        <w:t xml:space="preserve">    </w:t>
      </w:r>
      <w:proofErr w:type="spellStart"/>
      <w:r>
        <w:t>device_type_name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(255), unique=True, nullable=False)</w:t>
      </w:r>
    </w:p>
    <w:p w14:paraId="04D4B8AC" w14:textId="77777777" w:rsidR="000D0789" w:rsidRDefault="000D0789" w:rsidP="000D0789">
      <w:pPr>
        <w:spacing w:after="0"/>
        <w:ind w:left="720"/>
      </w:pPr>
      <w:r>
        <w:t xml:space="preserve">    </w:t>
      </w:r>
      <w:proofErr w:type="spellStart"/>
      <w:r>
        <w:t>created_at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db.DateTime</w:t>
      </w:r>
      <w:proofErr w:type="spellEnd"/>
      <w:r>
        <w:t>, default=</w:t>
      </w:r>
      <w:proofErr w:type="spellStart"/>
      <w:r>
        <w:t>datetime.utcnow</w:t>
      </w:r>
      <w:proofErr w:type="spellEnd"/>
      <w:r>
        <w:t>)</w:t>
      </w:r>
    </w:p>
    <w:p w14:paraId="6FBD4598" w14:textId="77777777" w:rsidR="000D0789" w:rsidRDefault="000D0789" w:rsidP="000D0789">
      <w:pPr>
        <w:spacing w:after="0"/>
        <w:ind w:left="720"/>
      </w:pPr>
      <w:r>
        <w:t xml:space="preserve">    </w:t>
      </w:r>
      <w:proofErr w:type="spellStart"/>
      <w:r>
        <w:t>updated_at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db.DateTime</w:t>
      </w:r>
      <w:proofErr w:type="spellEnd"/>
      <w:r>
        <w:t>, default=</w:t>
      </w:r>
      <w:proofErr w:type="spellStart"/>
      <w:r>
        <w:t>datetime.utcnow</w:t>
      </w:r>
      <w:proofErr w:type="spellEnd"/>
      <w:r>
        <w:t xml:space="preserve">, </w:t>
      </w:r>
      <w:proofErr w:type="spellStart"/>
      <w:r>
        <w:t>onupdate</w:t>
      </w:r>
      <w:proofErr w:type="spellEnd"/>
      <w:r>
        <w:t>=</w:t>
      </w:r>
      <w:proofErr w:type="spellStart"/>
      <w:r>
        <w:t>datetime.utcnow</w:t>
      </w:r>
      <w:proofErr w:type="spellEnd"/>
      <w:r>
        <w:t>)</w:t>
      </w:r>
    </w:p>
    <w:p w14:paraId="4B23D161" w14:textId="77777777" w:rsidR="000D0789" w:rsidRDefault="000D0789" w:rsidP="000D0789">
      <w:pPr>
        <w:spacing w:after="0"/>
        <w:ind w:left="720"/>
      </w:pPr>
    </w:p>
    <w:p w14:paraId="38244523" w14:textId="77777777" w:rsidR="000D0789" w:rsidRDefault="000D0789" w:rsidP="000D0789">
      <w:pPr>
        <w:spacing w:after="0"/>
        <w:ind w:left="720"/>
      </w:pPr>
      <w:r>
        <w:t>class Supplier(</w:t>
      </w:r>
      <w:proofErr w:type="spellStart"/>
      <w:proofErr w:type="gramStart"/>
      <w:r>
        <w:t>db.Model</w:t>
      </w:r>
      <w:proofErr w:type="spellEnd"/>
      <w:proofErr w:type="gramEnd"/>
      <w:r>
        <w:t>):</w:t>
      </w:r>
    </w:p>
    <w:p w14:paraId="627D33D1" w14:textId="77777777" w:rsidR="000D0789" w:rsidRDefault="000D0789" w:rsidP="000D0789">
      <w:pPr>
        <w:spacing w:after="0"/>
        <w:ind w:left="720"/>
      </w:pPr>
      <w:r>
        <w:t xml:space="preserve">    __</w:t>
      </w:r>
      <w:proofErr w:type="spellStart"/>
      <w:r>
        <w:t>tablename</w:t>
      </w:r>
      <w:proofErr w:type="spellEnd"/>
      <w:r>
        <w:t>__ = 'supplier'</w:t>
      </w:r>
    </w:p>
    <w:p w14:paraId="7839CC89" w14:textId="77777777" w:rsidR="000D0789" w:rsidRDefault="000D0789" w:rsidP="000D0789">
      <w:pPr>
        <w:spacing w:after="0"/>
        <w:ind w:left="720"/>
      </w:pPr>
      <w:r>
        <w:t xml:space="preserve">    </w:t>
      </w:r>
      <w:proofErr w:type="spellStart"/>
      <w:r>
        <w:t>supplier_id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db.Integer</w:t>
      </w:r>
      <w:proofErr w:type="spellEnd"/>
      <w:r>
        <w:t xml:space="preserve">, </w:t>
      </w:r>
      <w:proofErr w:type="spellStart"/>
      <w:r>
        <w:t>primary_key</w:t>
      </w:r>
      <w:proofErr w:type="spellEnd"/>
      <w:r>
        <w:t>=True, autoincrement=True)</w:t>
      </w:r>
    </w:p>
    <w:p w14:paraId="5C68AE63" w14:textId="77777777" w:rsidR="000D0789" w:rsidRDefault="000D0789" w:rsidP="000D0789">
      <w:pPr>
        <w:spacing w:after="0"/>
        <w:ind w:left="720"/>
      </w:pPr>
      <w:r>
        <w:t xml:space="preserve">    </w:t>
      </w:r>
      <w:proofErr w:type="spellStart"/>
      <w:r>
        <w:t>supplier_name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(255), unique=True, nullable=False)</w:t>
      </w:r>
    </w:p>
    <w:p w14:paraId="36F6E74E" w14:textId="77777777" w:rsidR="000D0789" w:rsidRDefault="000D0789" w:rsidP="000D0789">
      <w:pPr>
        <w:spacing w:after="0"/>
        <w:ind w:left="720"/>
      </w:pPr>
      <w:r>
        <w:t xml:space="preserve">    </w:t>
      </w:r>
      <w:proofErr w:type="spellStart"/>
      <w:r>
        <w:t>contact_info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db.Text</w:t>
      </w:r>
      <w:proofErr w:type="spellEnd"/>
      <w:r>
        <w:t>)</w:t>
      </w:r>
    </w:p>
    <w:p w14:paraId="39145EEC" w14:textId="77777777" w:rsidR="000D0789" w:rsidRDefault="000D0789" w:rsidP="000D0789">
      <w:pPr>
        <w:spacing w:after="0"/>
        <w:ind w:left="720"/>
      </w:pPr>
      <w:r>
        <w:t xml:space="preserve">    </w:t>
      </w:r>
      <w:proofErr w:type="spellStart"/>
      <w:r>
        <w:t>created_at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db.DateTime</w:t>
      </w:r>
      <w:proofErr w:type="spellEnd"/>
      <w:r>
        <w:t>, default=</w:t>
      </w:r>
      <w:proofErr w:type="spellStart"/>
      <w:r>
        <w:t>datetime.utcnow</w:t>
      </w:r>
      <w:proofErr w:type="spellEnd"/>
      <w:r>
        <w:t>)</w:t>
      </w:r>
    </w:p>
    <w:p w14:paraId="5D8A576E" w14:textId="77777777" w:rsidR="000D0789" w:rsidRDefault="000D0789" w:rsidP="000D0789">
      <w:pPr>
        <w:spacing w:after="0"/>
        <w:ind w:left="720"/>
      </w:pPr>
      <w:r>
        <w:t xml:space="preserve">    </w:t>
      </w:r>
      <w:proofErr w:type="spellStart"/>
      <w:r>
        <w:t>updated_at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db.DateTime</w:t>
      </w:r>
      <w:proofErr w:type="spellEnd"/>
      <w:r>
        <w:t>, default=</w:t>
      </w:r>
      <w:proofErr w:type="spellStart"/>
      <w:r>
        <w:t>datetime.utcnow</w:t>
      </w:r>
      <w:proofErr w:type="spellEnd"/>
      <w:r>
        <w:t xml:space="preserve">, </w:t>
      </w:r>
      <w:proofErr w:type="spellStart"/>
      <w:r>
        <w:t>onupdate</w:t>
      </w:r>
      <w:proofErr w:type="spellEnd"/>
      <w:r>
        <w:t>=</w:t>
      </w:r>
      <w:proofErr w:type="spellStart"/>
      <w:r>
        <w:t>datetime.utcnow</w:t>
      </w:r>
      <w:proofErr w:type="spellEnd"/>
      <w:r>
        <w:t>)</w:t>
      </w:r>
    </w:p>
    <w:p w14:paraId="1F48ECAE" w14:textId="77777777" w:rsidR="000D0789" w:rsidRDefault="000D0789" w:rsidP="000D0789">
      <w:pPr>
        <w:spacing w:after="0"/>
        <w:ind w:left="720"/>
      </w:pPr>
    </w:p>
    <w:p w14:paraId="4BACA142" w14:textId="77777777" w:rsidR="000D0789" w:rsidRDefault="000D0789" w:rsidP="000D0789">
      <w:pPr>
        <w:spacing w:after="0"/>
        <w:ind w:left="720"/>
      </w:pPr>
      <w:r>
        <w:t xml:space="preserve">class </w:t>
      </w:r>
      <w:proofErr w:type="spellStart"/>
      <w:r>
        <w:t>StationDevice</w:t>
      </w:r>
      <w:proofErr w:type="spellEnd"/>
      <w:r>
        <w:t>(</w:t>
      </w:r>
      <w:proofErr w:type="spellStart"/>
      <w:proofErr w:type="gramStart"/>
      <w:r>
        <w:t>db.Model</w:t>
      </w:r>
      <w:proofErr w:type="spellEnd"/>
      <w:proofErr w:type="gramEnd"/>
      <w:r>
        <w:t>):</w:t>
      </w:r>
    </w:p>
    <w:p w14:paraId="38B336D8" w14:textId="77777777" w:rsidR="000D0789" w:rsidRDefault="000D0789" w:rsidP="000D0789">
      <w:pPr>
        <w:spacing w:after="0"/>
        <w:ind w:left="720"/>
      </w:pPr>
      <w:r>
        <w:t xml:space="preserve">    __</w:t>
      </w:r>
      <w:proofErr w:type="spellStart"/>
      <w:r>
        <w:t>tablename</w:t>
      </w:r>
      <w:proofErr w:type="spellEnd"/>
      <w:r>
        <w:t>__ = '</w:t>
      </w:r>
      <w:proofErr w:type="spellStart"/>
      <w:r>
        <w:t>station_device</w:t>
      </w:r>
      <w:proofErr w:type="spellEnd"/>
      <w:r>
        <w:t>'</w:t>
      </w:r>
    </w:p>
    <w:p w14:paraId="4E4BDC74" w14:textId="77777777" w:rsidR="000D0789" w:rsidRDefault="000D0789" w:rsidP="000D0789">
      <w:pPr>
        <w:spacing w:after="0"/>
        <w:ind w:left="720"/>
      </w:pPr>
      <w:r>
        <w:t xml:space="preserve">    </w:t>
      </w:r>
      <w:proofErr w:type="spellStart"/>
      <w:r>
        <w:t>station_device_id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db.Integer</w:t>
      </w:r>
      <w:proofErr w:type="spellEnd"/>
      <w:r>
        <w:t xml:space="preserve">, </w:t>
      </w:r>
      <w:proofErr w:type="spellStart"/>
      <w:r>
        <w:t>primary_key</w:t>
      </w:r>
      <w:proofErr w:type="spellEnd"/>
      <w:r>
        <w:t>=True, autoincrement=True)</w:t>
      </w:r>
    </w:p>
    <w:p w14:paraId="4F551BC4" w14:textId="77777777" w:rsidR="000D0789" w:rsidRDefault="000D0789" w:rsidP="000D0789">
      <w:pPr>
        <w:spacing w:after="0"/>
        <w:ind w:left="720"/>
      </w:pPr>
      <w:r>
        <w:lastRenderedPageBreak/>
        <w:t xml:space="preserve">    </w:t>
      </w:r>
      <w:proofErr w:type="spellStart"/>
      <w:r>
        <w:t>station_id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db.Integer</w:t>
      </w:r>
      <w:proofErr w:type="spellEnd"/>
      <w:r>
        <w:t xml:space="preserve">, </w:t>
      </w:r>
      <w:proofErr w:type="spellStart"/>
      <w:r>
        <w:t>db.ForeignKey</w:t>
      </w:r>
      <w:proofErr w:type="spellEnd"/>
      <w:r>
        <w:t>('</w:t>
      </w:r>
      <w:proofErr w:type="spellStart"/>
      <w:r>
        <w:t>station.station_id</w:t>
      </w:r>
      <w:proofErr w:type="spellEnd"/>
      <w:r>
        <w:t>'))</w:t>
      </w:r>
    </w:p>
    <w:p w14:paraId="0F170EF0" w14:textId="77777777" w:rsidR="000D0789" w:rsidRDefault="000D0789" w:rsidP="000D0789">
      <w:pPr>
        <w:spacing w:after="0"/>
        <w:ind w:left="720"/>
      </w:pPr>
      <w:r>
        <w:t xml:space="preserve">    </w:t>
      </w:r>
      <w:proofErr w:type="spellStart"/>
      <w:r>
        <w:t>device_type_id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db.Integer</w:t>
      </w:r>
      <w:proofErr w:type="spellEnd"/>
      <w:r>
        <w:t xml:space="preserve">, </w:t>
      </w:r>
      <w:proofErr w:type="spellStart"/>
      <w:r>
        <w:t>db.ForeignKey</w:t>
      </w:r>
      <w:proofErr w:type="spellEnd"/>
      <w:r>
        <w:t>('</w:t>
      </w:r>
      <w:proofErr w:type="spellStart"/>
      <w:r>
        <w:t>device_type.device_type_id</w:t>
      </w:r>
      <w:proofErr w:type="spellEnd"/>
      <w:r>
        <w:t>'))</w:t>
      </w:r>
    </w:p>
    <w:p w14:paraId="02A4D3C6" w14:textId="77777777" w:rsidR="000D0789" w:rsidRDefault="000D0789" w:rsidP="000D0789">
      <w:pPr>
        <w:spacing w:after="0"/>
        <w:ind w:left="720"/>
      </w:pPr>
      <w:r>
        <w:t xml:space="preserve">    </w:t>
      </w:r>
      <w:proofErr w:type="spellStart"/>
      <w:r>
        <w:t>supplier_id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db.Integer</w:t>
      </w:r>
      <w:proofErr w:type="spellEnd"/>
      <w:r>
        <w:t xml:space="preserve">, </w:t>
      </w:r>
      <w:proofErr w:type="spellStart"/>
      <w:r>
        <w:t>db.ForeignKey</w:t>
      </w:r>
      <w:proofErr w:type="spellEnd"/>
      <w:r>
        <w:t>('</w:t>
      </w:r>
      <w:proofErr w:type="spellStart"/>
      <w:r>
        <w:t>supplier.supplier_id</w:t>
      </w:r>
      <w:proofErr w:type="spellEnd"/>
      <w:r>
        <w:t>'))</w:t>
      </w:r>
    </w:p>
    <w:p w14:paraId="085D0A75" w14:textId="77777777" w:rsidR="000D0789" w:rsidRDefault="000D0789" w:rsidP="000D0789">
      <w:pPr>
        <w:spacing w:after="0"/>
        <w:ind w:left="720"/>
      </w:pPr>
      <w:r>
        <w:t xml:space="preserve">    quantity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db.Integer</w:t>
      </w:r>
      <w:proofErr w:type="spellEnd"/>
      <w:r>
        <w:t>, nullable=False)</w:t>
      </w:r>
    </w:p>
    <w:p w14:paraId="7466CE78" w14:textId="77777777" w:rsidR="000D0789" w:rsidRDefault="000D0789" w:rsidP="000D0789">
      <w:pPr>
        <w:spacing w:after="0"/>
        <w:ind w:left="720"/>
      </w:pPr>
      <w:r>
        <w:t xml:space="preserve">    </w:t>
      </w:r>
      <w:proofErr w:type="spellStart"/>
      <w:r>
        <w:t>created_at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db.DateTime</w:t>
      </w:r>
      <w:proofErr w:type="spellEnd"/>
      <w:r>
        <w:t>, default=</w:t>
      </w:r>
      <w:proofErr w:type="spellStart"/>
      <w:r>
        <w:t>datetime.utcnow</w:t>
      </w:r>
      <w:proofErr w:type="spellEnd"/>
      <w:r>
        <w:t>)</w:t>
      </w:r>
    </w:p>
    <w:p w14:paraId="270BC99F" w14:textId="77777777" w:rsidR="000D0789" w:rsidRDefault="000D0789" w:rsidP="000D0789">
      <w:pPr>
        <w:spacing w:after="0"/>
        <w:ind w:left="720"/>
      </w:pPr>
      <w:r>
        <w:t xml:space="preserve">    </w:t>
      </w:r>
      <w:proofErr w:type="spellStart"/>
      <w:r>
        <w:t>updated_at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db.DateTime</w:t>
      </w:r>
      <w:proofErr w:type="spellEnd"/>
      <w:r>
        <w:t>, default=</w:t>
      </w:r>
      <w:proofErr w:type="spellStart"/>
      <w:r>
        <w:t>datetime.utcnow</w:t>
      </w:r>
      <w:proofErr w:type="spellEnd"/>
      <w:r>
        <w:t xml:space="preserve">, </w:t>
      </w:r>
      <w:proofErr w:type="spellStart"/>
      <w:r>
        <w:t>onupdate</w:t>
      </w:r>
      <w:proofErr w:type="spellEnd"/>
      <w:r>
        <w:t>=</w:t>
      </w:r>
      <w:proofErr w:type="spellStart"/>
      <w:r>
        <w:t>datetime.utcnow</w:t>
      </w:r>
      <w:proofErr w:type="spellEnd"/>
      <w:r>
        <w:t>)</w:t>
      </w:r>
    </w:p>
    <w:p w14:paraId="0A42A305" w14:textId="77777777" w:rsidR="000D0789" w:rsidRDefault="000D0789" w:rsidP="000D0789">
      <w:pPr>
        <w:spacing w:after="0"/>
        <w:ind w:left="720"/>
      </w:pPr>
    </w:p>
    <w:p w14:paraId="3974AA85" w14:textId="77777777" w:rsidR="000D0789" w:rsidRDefault="000D0789" w:rsidP="000D0789">
      <w:pPr>
        <w:spacing w:after="0"/>
        <w:ind w:left="720"/>
      </w:pPr>
      <w:r>
        <w:t xml:space="preserve">    station = </w:t>
      </w:r>
      <w:proofErr w:type="spellStart"/>
      <w:proofErr w:type="gramStart"/>
      <w:r>
        <w:t>db.relationship</w:t>
      </w:r>
      <w:proofErr w:type="spellEnd"/>
      <w:proofErr w:type="gramEnd"/>
      <w:r>
        <w:t xml:space="preserve">('Station', </w:t>
      </w:r>
      <w:proofErr w:type="spellStart"/>
      <w:r>
        <w:t>backref</w:t>
      </w:r>
      <w:proofErr w:type="spellEnd"/>
      <w:r>
        <w:t>=</w:t>
      </w:r>
      <w:proofErr w:type="spellStart"/>
      <w:r>
        <w:t>db.backref</w:t>
      </w:r>
      <w:proofErr w:type="spellEnd"/>
      <w:r>
        <w:t>('</w:t>
      </w:r>
      <w:proofErr w:type="spellStart"/>
      <w:r>
        <w:t>station_devices</w:t>
      </w:r>
      <w:proofErr w:type="spellEnd"/>
      <w:r>
        <w:t>', lazy=True))</w:t>
      </w:r>
    </w:p>
    <w:p w14:paraId="4BBE7088" w14:textId="77777777" w:rsidR="000D0789" w:rsidRDefault="000D0789" w:rsidP="000D0789">
      <w:pPr>
        <w:spacing w:after="0"/>
        <w:ind w:left="720"/>
      </w:pPr>
      <w:r>
        <w:t xml:space="preserve">    </w:t>
      </w:r>
      <w:proofErr w:type="spellStart"/>
      <w:r>
        <w:t>device_type</w:t>
      </w:r>
      <w:proofErr w:type="spellEnd"/>
      <w:r>
        <w:t xml:space="preserve"> = </w:t>
      </w:r>
      <w:proofErr w:type="spellStart"/>
      <w:proofErr w:type="gramStart"/>
      <w:r>
        <w:t>db.relationship</w:t>
      </w:r>
      <w:proofErr w:type="spellEnd"/>
      <w:proofErr w:type="gramEnd"/>
      <w:r>
        <w:t>('</w:t>
      </w:r>
      <w:proofErr w:type="spellStart"/>
      <w:r>
        <w:t>DeviceType</w:t>
      </w:r>
      <w:proofErr w:type="spellEnd"/>
      <w:r>
        <w:t xml:space="preserve">', </w:t>
      </w:r>
      <w:proofErr w:type="spellStart"/>
      <w:r>
        <w:t>backref</w:t>
      </w:r>
      <w:proofErr w:type="spellEnd"/>
      <w:r>
        <w:t>=</w:t>
      </w:r>
      <w:proofErr w:type="spellStart"/>
      <w:r>
        <w:t>db.backref</w:t>
      </w:r>
      <w:proofErr w:type="spellEnd"/>
      <w:r>
        <w:t>('</w:t>
      </w:r>
      <w:proofErr w:type="spellStart"/>
      <w:r>
        <w:t>station_devices</w:t>
      </w:r>
      <w:proofErr w:type="spellEnd"/>
      <w:r>
        <w:t>', lazy=True))</w:t>
      </w:r>
    </w:p>
    <w:p w14:paraId="6BA9B377" w14:textId="63EFDE6E" w:rsidR="007D2C7A" w:rsidRDefault="000D0789" w:rsidP="000D0789">
      <w:pPr>
        <w:spacing w:after="0"/>
        <w:ind w:left="720"/>
      </w:pPr>
      <w:r>
        <w:t xml:space="preserve">    supplier = </w:t>
      </w:r>
      <w:proofErr w:type="spellStart"/>
      <w:proofErr w:type="gramStart"/>
      <w:r>
        <w:t>db.relationship</w:t>
      </w:r>
      <w:proofErr w:type="spellEnd"/>
      <w:proofErr w:type="gramEnd"/>
      <w:r>
        <w:t xml:space="preserve">('Supplier', </w:t>
      </w:r>
      <w:proofErr w:type="spellStart"/>
      <w:r>
        <w:t>backref</w:t>
      </w:r>
      <w:proofErr w:type="spellEnd"/>
      <w:r>
        <w:t>=</w:t>
      </w:r>
      <w:proofErr w:type="spellStart"/>
      <w:r>
        <w:t>db.backref</w:t>
      </w:r>
      <w:proofErr w:type="spellEnd"/>
      <w:r>
        <w:t>('</w:t>
      </w:r>
      <w:proofErr w:type="spellStart"/>
      <w:r>
        <w:t>station_devices</w:t>
      </w:r>
      <w:proofErr w:type="spellEnd"/>
      <w:r>
        <w:t>', lazy=True))</w:t>
      </w:r>
    </w:p>
    <w:p w14:paraId="6856D264" w14:textId="77777777" w:rsidR="007D2C7A" w:rsidRDefault="007D2C7A"/>
    <w:p w14:paraId="71C531D7" w14:textId="77777777" w:rsidR="000D0789" w:rsidRDefault="000D0789" w:rsidP="000D0789">
      <w:r>
        <w:t>Explanation</w:t>
      </w:r>
    </w:p>
    <w:p w14:paraId="3515F007" w14:textId="77777777" w:rsidR="000D0789" w:rsidRPr="000D0789" w:rsidRDefault="000D0789" w:rsidP="000D0789">
      <w:pPr>
        <w:pStyle w:val="ListParagraph"/>
        <w:numPr>
          <w:ilvl w:val="0"/>
          <w:numId w:val="2"/>
        </w:numPr>
        <w:rPr>
          <w:rFonts w:cstheme="minorHAnsi"/>
        </w:rPr>
      </w:pPr>
      <w:r w:rsidRPr="000D0789">
        <w:rPr>
          <w:rStyle w:val="Strong"/>
          <w:rFonts w:cstheme="minorHAnsi"/>
        </w:rPr>
        <w:t xml:space="preserve">Importing </w:t>
      </w:r>
      <w:proofErr w:type="spellStart"/>
      <w:r w:rsidRPr="000D0789">
        <w:rPr>
          <w:rStyle w:val="Strong"/>
          <w:rFonts w:cstheme="minorHAnsi"/>
        </w:rPr>
        <w:t>SQLAlchemy</w:t>
      </w:r>
      <w:proofErr w:type="spellEnd"/>
      <w:r w:rsidRPr="000D0789">
        <w:rPr>
          <w:rFonts w:cstheme="minorHAnsi"/>
        </w:rPr>
        <w:t xml:space="preserve">: The </w:t>
      </w:r>
      <w:proofErr w:type="spellStart"/>
      <w:r w:rsidRPr="000D0789">
        <w:rPr>
          <w:rStyle w:val="HTMLCode"/>
          <w:rFonts w:asciiTheme="minorHAnsi" w:eastAsiaTheme="minorHAnsi" w:hAnsiTheme="minorHAnsi" w:cstheme="minorHAnsi"/>
        </w:rPr>
        <w:t>SQLAlchemy</w:t>
      </w:r>
      <w:proofErr w:type="spellEnd"/>
      <w:r w:rsidRPr="000D0789">
        <w:rPr>
          <w:rFonts w:cstheme="minorHAnsi"/>
        </w:rPr>
        <w:t xml:space="preserve"> class is imported from </w:t>
      </w:r>
      <w:proofErr w:type="spellStart"/>
      <w:r w:rsidRPr="000D0789">
        <w:rPr>
          <w:rStyle w:val="HTMLCode"/>
          <w:rFonts w:asciiTheme="minorHAnsi" w:eastAsiaTheme="minorHAnsi" w:hAnsiTheme="minorHAnsi" w:cstheme="minorHAnsi"/>
        </w:rPr>
        <w:t>flask_sqlalchemy</w:t>
      </w:r>
      <w:proofErr w:type="spellEnd"/>
      <w:r w:rsidRPr="000D0789">
        <w:rPr>
          <w:rFonts w:cstheme="minorHAnsi"/>
        </w:rPr>
        <w:t>.</w:t>
      </w:r>
    </w:p>
    <w:p w14:paraId="25A61E2D" w14:textId="77777777" w:rsidR="000D0789" w:rsidRPr="000D0789" w:rsidRDefault="000D0789" w:rsidP="000D0789">
      <w:pPr>
        <w:pStyle w:val="ListParagraph"/>
        <w:numPr>
          <w:ilvl w:val="0"/>
          <w:numId w:val="2"/>
        </w:numPr>
        <w:rPr>
          <w:rFonts w:cstheme="minorHAnsi"/>
        </w:rPr>
      </w:pPr>
      <w:r w:rsidRPr="000D0789">
        <w:rPr>
          <w:rStyle w:val="Strong"/>
          <w:rFonts w:cstheme="minorHAnsi"/>
        </w:rPr>
        <w:t>Defining Models</w:t>
      </w:r>
      <w:r w:rsidRPr="000D0789">
        <w:rPr>
          <w:rFonts w:cstheme="minorHAnsi"/>
        </w:rPr>
        <w:t xml:space="preserve">: Each table in the SQL schema is represented as a class that inherits from </w:t>
      </w:r>
      <w:proofErr w:type="spellStart"/>
      <w:proofErr w:type="gramStart"/>
      <w:r w:rsidRPr="000D0789">
        <w:rPr>
          <w:rStyle w:val="HTMLCode"/>
          <w:rFonts w:asciiTheme="minorHAnsi" w:eastAsiaTheme="minorHAnsi" w:hAnsiTheme="minorHAnsi" w:cstheme="minorHAnsi"/>
        </w:rPr>
        <w:t>db.Model</w:t>
      </w:r>
      <w:proofErr w:type="spellEnd"/>
      <w:proofErr w:type="gramEnd"/>
      <w:r w:rsidRPr="000D0789">
        <w:rPr>
          <w:rFonts w:cstheme="minorHAnsi"/>
        </w:rPr>
        <w:t>.</w:t>
      </w:r>
    </w:p>
    <w:p w14:paraId="70E071D2" w14:textId="77777777" w:rsidR="000D0789" w:rsidRPr="000D0789" w:rsidRDefault="000D0789" w:rsidP="000D0789">
      <w:pPr>
        <w:pStyle w:val="ListParagraph"/>
        <w:numPr>
          <w:ilvl w:val="0"/>
          <w:numId w:val="2"/>
        </w:numPr>
        <w:rPr>
          <w:rFonts w:cstheme="minorHAnsi"/>
        </w:rPr>
      </w:pPr>
      <w:r w:rsidRPr="000D0789">
        <w:rPr>
          <w:rStyle w:val="Strong"/>
          <w:rFonts w:cstheme="minorHAnsi"/>
        </w:rPr>
        <w:t>Fields</w:t>
      </w:r>
      <w:r w:rsidRPr="000D0789">
        <w:rPr>
          <w:rFonts w:cstheme="minorHAnsi"/>
        </w:rPr>
        <w:t xml:space="preserve">: Columns in the SQL tables are defined as attributes in the model classes using </w:t>
      </w:r>
      <w:proofErr w:type="spellStart"/>
      <w:proofErr w:type="gramStart"/>
      <w:r w:rsidRPr="000D0789">
        <w:rPr>
          <w:rStyle w:val="HTMLCode"/>
          <w:rFonts w:asciiTheme="minorHAnsi" w:eastAsiaTheme="minorHAnsi" w:hAnsiTheme="minorHAnsi" w:cstheme="minorHAnsi"/>
        </w:rPr>
        <w:t>db.Column</w:t>
      </w:r>
      <w:proofErr w:type="spellEnd"/>
      <w:proofErr w:type="gramEnd"/>
      <w:r w:rsidRPr="000D0789">
        <w:rPr>
          <w:rFonts w:cstheme="minorHAnsi"/>
        </w:rPr>
        <w:t>.</w:t>
      </w:r>
    </w:p>
    <w:p w14:paraId="6D7B7E72" w14:textId="77777777" w:rsidR="000D0789" w:rsidRPr="000D0789" w:rsidRDefault="000D0789" w:rsidP="000D0789">
      <w:pPr>
        <w:pStyle w:val="ListParagraph"/>
        <w:numPr>
          <w:ilvl w:val="0"/>
          <w:numId w:val="2"/>
        </w:numPr>
        <w:rPr>
          <w:rFonts w:cstheme="minorHAnsi"/>
        </w:rPr>
      </w:pPr>
      <w:r w:rsidRPr="000D0789">
        <w:rPr>
          <w:rStyle w:val="Strong"/>
          <w:rFonts w:cstheme="minorHAnsi"/>
        </w:rPr>
        <w:t>Relationships</w:t>
      </w:r>
      <w:r w:rsidRPr="000D0789">
        <w:rPr>
          <w:rFonts w:cstheme="minorHAnsi"/>
        </w:rPr>
        <w:t xml:space="preserve">: Foreign key relationships are represented using </w:t>
      </w:r>
      <w:proofErr w:type="spellStart"/>
      <w:proofErr w:type="gramStart"/>
      <w:r w:rsidRPr="000D0789">
        <w:rPr>
          <w:rStyle w:val="HTMLCode"/>
          <w:rFonts w:asciiTheme="minorHAnsi" w:eastAsiaTheme="minorHAnsi" w:hAnsiTheme="minorHAnsi" w:cstheme="minorHAnsi"/>
        </w:rPr>
        <w:t>db.ForeignKey</w:t>
      </w:r>
      <w:proofErr w:type="spellEnd"/>
      <w:proofErr w:type="gramEnd"/>
      <w:r w:rsidRPr="000D0789">
        <w:rPr>
          <w:rFonts w:cstheme="minorHAnsi"/>
        </w:rPr>
        <w:t xml:space="preserve"> and </w:t>
      </w:r>
      <w:proofErr w:type="spellStart"/>
      <w:r w:rsidRPr="000D0789">
        <w:rPr>
          <w:rStyle w:val="HTMLCode"/>
          <w:rFonts w:asciiTheme="minorHAnsi" w:eastAsiaTheme="minorHAnsi" w:hAnsiTheme="minorHAnsi" w:cstheme="minorHAnsi"/>
        </w:rPr>
        <w:t>db.relationship</w:t>
      </w:r>
      <w:proofErr w:type="spellEnd"/>
      <w:r w:rsidRPr="000D0789">
        <w:rPr>
          <w:rFonts w:cstheme="minorHAnsi"/>
        </w:rPr>
        <w:t>.</w:t>
      </w:r>
    </w:p>
    <w:p w14:paraId="35AED0AE" w14:textId="77777777" w:rsidR="000D0789" w:rsidRPr="000D0789" w:rsidRDefault="000D0789" w:rsidP="000D0789">
      <w:pPr>
        <w:pStyle w:val="ListParagraph"/>
        <w:numPr>
          <w:ilvl w:val="0"/>
          <w:numId w:val="2"/>
        </w:numPr>
        <w:rPr>
          <w:rFonts w:cstheme="minorHAnsi"/>
        </w:rPr>
      </w:pPr>
      <w:r w:rsidRPr="000D0789">
        <w:rPr>
          <w:rStyle w:val="Strong"/>
          <w:rFonts w:cstheme="minorHAnsi"/>
        </w:rPr>
        <w:t>Timestamps</w:t>
      </w:r>
      <w:r w:rsidRPr="000D0789">
        <w:rPr>
          <w:rFonts w:cstheme="minorHAnsi"/>
        </w:rPr>
        <w:t xml:space="preserve">: The </w:t>
      </w:r>
      <w:proofErr w:type="spellStart"/>
      <w:r w:rsidRPr="000D0789">
        <w:rPr>
          <w:rStyle w:val="HTMLCode"/>
          <w:rFonts w:asciiTheme="minorHAnsi" w:eastAsiaTheme="minorHAnsi" w:hAnsiTheme="minorHAnsi" w:cstheme="minorHAnsi"/>
        </w:rPr>
        <w:t>created_at</w:t>
      </w:r>
      <w:proofErr w:type="spellEnd"/>
      <w:r w:rsidRPr="000D0789">
        <w:rPr>
          <w:rFonts w:cstheme="minorHAnsi"/>
        </w:rPr>
        <w:t xml:space="preserve"> and </w:t>
      </w:r>
      <w:proofErr w:type="spellStart"/>
      <w:r w:rsidRPr="000D0789">
        <w:rPr>
          <w:rStyle w:val="HTMLCode"/>
          <w:rFonts w:asciiTheme="minorHAnsi" w:eastAsiaTheme="minorHAnsi" w:hAnsiTheme="minorHAnsi" w:cstheme="minorHAnsi"/>
        </w:rPr>
        <w:t>updated_at</w:t>
      </w:r>
      <w:proofErr w:type="spellEnd"/>
      <w:r w:rsidRPr="000D0789">
        <w:rPr>
          <w:rFonts w:cstheme="minorHAnsi"/>
        </w:rPr>
        <w:t xml:space="preserve"> fields are set to use the current time by default.</w:t>
      </w:r>
    </w:p>
    <w:p w14:paraId="65D23166" w14:textId="77777777" w:rsidR="00F06DE4" w:rsidRDefault="00F06DE4"/>
    <w:p w14:paraId="4BBE058C" w14:textId="6E683A39" w:rsidR="007D2C7A" w:rsidRDefault="000D0789">
      <w:r>
        <w:t>To use these models in your Flask application, make sure to initiali</w:t>
      </w:r>
      <w:r>
        <w:t>s</w:t>
      </w:r>
      <w:r>
        <w:t xml:space="preserve">e the </w:t>
      </w:r>
      <w:proofErr w:type="spellStart"/>
      <w:r>
        <w:t>SQLAlchemy</w:t>
      </w:r>
      <w:proofErr w:type="spellEnd"/>
      <w:r>
        <w:t xml:space="preserve"> instance with your Flask app:</w:t>
      </w:r>
    </w:p>
    <w:p w14:paraId="133C0509" w14:textId="77777777" w:rsidR="000D0789" w:rsidRDefault="000D0789" w:rsidP="000D0789">
      <w:r>
        <w:t>from flask import Flask</w:t>
      </w:r>
    </w:p>
    <w:p w14:paraId="0099D489" w14:textId="77777777" w:rsidR="000D0789" w:rsidRDefault="000D0789" w:rsidP="000D0789">
      <w:r>
        <w:t xml:space="preserve">from models import </w:t>
      </w:r>
      <w:proofErr w:type="spellStart"/>
      <w:r>
        <w:t>db</w:t>
      </w:r>
      <w:proofErr w:type="spellEnd"/>
    </w:p>
    <w:p w14:paraId="1805CA4B" w14:textId="77777777" w:rsidR="000D0789" w:rsidRDefault="000D0789" w:rsidP="000D0789">
      <w:r>
        <w:t>app = Flask(__name__)</w:t>
      </w:r>
    </w:p>
    <w:p w14:paraId="312E4AE5" w14:textId="77777777" w:rsidR="000D0789" w:rsidRDefault="000D0789" w:rsidP="000D0789">
      <w:proofErr w:type="spellStart"/>
      <w:r>
        <w:t>app.config</w:t>
      </w:r>
      <w:proofErr w:type="spellEnd"/>
      <w:r>
        <w:t>['SQLALCHEMY_DATABASE_URI'] = '</w:t>
      </w:r>
      <w:proofErr w:type="spellStart"/>
      <w:r>
        <w:t>mysql</w:t>
      </w:r>
      <w:proofErr w:type="spellEnd"/>
      <w:r>
        <w:t>://</w:t>
      </w:r>
      <w:proofErr w:type="spellStart"/>
      <w:r>
        <w:t>username:password@localhost</w:t>
      </w:r>
      <w:proofErr w:type="spellEnd"/>
      <w:r>
        <w:t>/</w:t>
      </w:r>
      <w:proofErr w:type="spellStart"/>
      <w:r>
        <w:t>train_device_management</w:t>
      </w:r>
      <w:proofErr w:type="spellEnd"/>
      <w:r>
        <w:t>'</w:t>
      </w:r>
    </w:p>
    <w:p w14:paraId="57FBF264" w14:textId="77777777" w:rsidR="000D0789" w:rsidRDefault="000D0789" w:rsidP="000D0789">
      <w:proofErr w:type="spellStart"/>
      <w:r>
        <w:t>app.config</w:t>
      </w:r>
      <w:proofErr w:type="spellEnd"/>
      <w:r>
        <w:t>['SQLALCHEMY_TRACK_MODIFICATIONS'] = False</w:t>
      </w:r>
    </w:p>
    <w:p w14:paraId="3E89A410" w14:textId="77777777" w:rsidR="000D0789" w:rsidRDefault="000D0789" w:rsidP="000D0789">
      <w:proofErr w:type="spellStart"/>
      <w:proofErr w:type="gramStart"/>
      <w:r>
        <w:t>db.init</w:t>
      </w:r>
      <w:proofErr w:type="gramEnd"/>
      <w:r>
        <w:t>_app</w:t>
      </w:r>
      <w:proofErr w:type="spellEnd"/>
      <w:r>
        <w:t>(app)</w:t>
      </w:r>
    </w:p>
    <w:p w14:paraId="46270B3D" w14:textId="77777777" w:rsidR="000D0789" w:rsidRDefault="000D0789" w:rsidP="000D0789">
      <w:r>
        <w:t xml:space="preserve">with </w:t>
      </w:r>
      <w:proofErr w:type="spellStart"/>
      <w:r>
        <w:t>app.app_</w:t>
      </w:r>
      <w:proofErr w:type="gramStart"/>
      <w:r>
        <w:t>context</w:t>
      </w:r>
      <w:proofErr w:type="spellEnd"/>
      <w:r>
        <w:t>(</w:t>
      </w:r>
      <w:proofErr w:type="gramEnd"/>
      <w:r>
        <w:t>):</w:t>
      </w:r>
    </w:p>
    <w:p w14:paraId="53E7B07D" w14:textId="62E6F80D" w:rsidR="007D2C7A" w:rsidRDefault="000D0789" w:rsidP="000D0789">
      <w:r>
        <w:t xml:space="preserve">    </w:t>
      </w:r>
      <w:proofErr w:type="spellStart"/>
      <w:proofErr w:type="gramStart"/>
      <w:r>
        <w:t>db.create</w:t>
      </w:r>
      <w:proofErr w:type="gramEnd"/>
      <w:r>
        <w:t>_all</w:t>
      </w:r>
      <w:proofErr w:type="spellEnd"/>
      <w:r>
        <w:t>()</w:t>
      </w:r>
    </w:p>
    <w:p w14:paraId="7A6A8313" w14:textId="77777777" w:rsidR="007D2C7A" w:rsidRDefault="007D2C7A"/>
    <w:p w14:paraId="63335DAC" w14:textId="77777777" w:rsidR="007D2C7A" w:rsidRDefault="007D2C7A"/>
    <w:p w14:paraId="449D6D5F" w14:textId="77777777" w:rsidR="007D2C7A" w:rsidRDefault="007D2C7A"/>
    <w:p w14:paraId="66799FD7" w14:textId="77777777" w:rsidR="007D2C7A" w:rsidRDefault="007D2C7A"/>
    <w:p w14:paraId="62F5DC23" w14:textId="77777777" w:rsidR="007D2C7A" w:rsidRDefault="007D2C7A"/>
    <w:p w14:paraId="0D0B0D2D" w14:textId="77777777" w:rsidR="007D2C7A" w:rsidRDefault="007D2C7A"/>
    <w:p w14:paraId="7C051E62" w14:textId="77777777" w:rsidR="007D2C7A" w:rsidRDefault="007D2C7A"/>
    <w:p w14:paraId="6B6B87CA" w14:textId="77777777" w:rsidR="007D2C7A" w:rsidRDefault="007D2C7A"/>
    <w:p w14:paraId="174549B2" w14:textId="77777777" w:rsidR="007D2C7A" w:rsidRDefault="007D2C7A"/>
    <w:p w14:paraId="5828E823" w14:textId="77777777" w:rsidR="007D2C7A" w:rsidRDefault="007D2C7A"/>
    <w:p w14:paraId="345E6294" w14:textId="77777777" w:rsidR="007D2C7A" w:rsidRDefault="007D2C7A"/>
    <w:p w14:paraId="23F895C5" w14:textId="77777777" w:rsidR="007D2C7A" w:rsidRDefault="007D2C7A"/>
    <w:p w14:paraId="12965D6B" w14:textId="77777777" w:rsidR="007D2C7A" w:rsidRDefault="007D2C7A"/>
    <w:p w14:paraId="2D8A83DA" w14:textId="77777777" w:rsidR="007D2C7A" w:rsidRDefault="007D2C7A"/>
    <w:p w14:paraId="35F0FB97" w14:textId="77777777" w:rsidR="007D2C7A" w:rsidRDefault="007D2C7A"/>
    <w:p w14:paraId="78F0AEF0" w14:textId="77777777" w:rsidR="007D2C7A" w:rsidRDefault="007D2C7A"/>
    <w:p w14:paraId="44741A48" w14:textId="77777777" w:rsidR="007D2C7A" w:rsidRDefault="007D2C7A"/>
    <w:p w14:paraId="352127FB" w14:textId="77777777" w:rsidR="007D2C7A" w:rsidRDefault="007D2C7A"/>
    <w:p w14:paraId="54078A45" w14:textId="77777777" w:rsidR="007D2C7A" w:rsidRDefault="007D2C7A"/>
    <w:p w14:paraId="40505AD9" w14:textId="77777777" w:rsidR="007D2C7A" w:rsidRDefault="007D2C7A"/>
    <w:p w14:paraId="65BA123E" w14:textId="77777777" w:rsidR="007D2C7A" w:rsidRDefault="007D2C7A"/>
    <w:p w14:paraId="2E5AC571" w14:textId="77777777" w:rsidR="007D2C7A" w:rsidRDefault="007D2C7A"/>
    <w:p w14:paraId="6B554F9F" w14:textId="77777777" w:rsidR="007D2C7A" w:rsidRDefault="007D2C7A"/>
    <w:p w14:paraId="42DC8338" w14:textId="77777777" w:rsidR="007D2C7A" w:rsidRDefault="007D2C7A"/>
    <w:p w14:paraId="20A2C9F2" w14:textId="77777777" w:rsidR="007D2C7A" w:rsidRDefault="007D2C7A"/>
    <w:p w14:paraId="202A1126" w14:textId="77777777" w:rsidR="007D2C7A" w:rsidRDefault="007D2C7A"/>
    <w:p w14:paraId="08E0962E" w14:textId="77777777" w:rsidR="007D2C7A" w:rsidRDefault="007D2C7A"/>
    <w:p w14:paraId="2AEE1F1B" w14:textId="77777777" w:rsidR="007D2C7A" w:rsidRDefault="007D2C7A"/>
    <w:sectPr w:rsidR="007D2C7A" w:rsidSect="007D2C7A">
      <w:footerReference w:type="default" r:id="rId15"/>
      <w:pgSz w:w="11906" w:h="16838"/>
      <w:pgMar w:top="1440" w:right="1440" w:bottom="1440" w:left="1440" w:header="708" w:footer="111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E26E9F" w14:textId="77777777" w:rsidR="0077587B" w:rsidRDefault="0077587B" w:rsidP="007D2C7A">
      <w:pPr>
        <w:spacing w:after="0" w:line="240" w:lineRule="auto"/>
      </w:pPr>
      <w:r>
        <w:separator/>
      </w:r>
    </w:p>
  </w:endnote>
  <w:endnote w:type="continuationSeparator" w:id="0">
    <w:p w14:paraId="248A6C74" w14:textId="77777777" w:rsidR="0077587B" w:rsidRDefault="0077587B" w:rsidP="007D2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7667023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C2AB014" w14:textId="77777777" w:rsidR="007D2C7A" w:rsidRDefault="007D2C7A" w:rsidP="007D2C7A">
            <w:pPr>
              <w:pStyle w:val="Footer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4D72A33" wp14:editId="2D7ACFBA">
                  <wp:simplePos x="0" y="0"/>
                  <wp:positionH relativeFrom="page">
                    <wp:posOffset>-19050</wp:posOffset>
                  </wp:positionH>
                  <wp:positionV relativeFrom="paragraph">
                    <wp:posOffset>309880</wp:posOffset>
                  </wp:positionV>
                  <wp:extent cx="7581900" cy="57404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2627" cy="57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AECA55" w14:textId="77777777" w:rsidR="0077587B" w:rsidRDefault="0077587B" w:rsidP="007D2C7A">
      <w:pPr>
        <w:spacing w:after="0" w:line="240" w:lineRule="auto"/>
      </w:pPr>
      <w:r>
        <w:separator/>
      </w:r>
    </w:p>
  </w:footnote>
  <w:footnote w:type="continuationSeparator" w:id="0">
    <w:p w14:paraId="13F4809A" w14:textId="77777777" w:rsidR="0077587B" w:rsidRDefault="0077587B" w:rsidP="007D2C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D73F6"/>
    <w:multiLevelType w:val="multilevel"/>
    <w:tmpl w:val="F066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77B6D"/>
    <w:multiLevelType w:val="hybridMultilevel"/>
    <w:tmpl w:val="914EF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976914">
    <w:abstractNumId w:val="0"/>
  </w:num>
  <w:num w:numId="2" w16cid:durableId="1111902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12D"/>
    <w:rsid w:val="00080571"/>
    <w:rsid w:val="000D0789"/>
    <w:rsid w:val="000F21AE"/>
    <w:rsid w:val="00236EE1"/>
    <w:rsid w:val="00267A57"/>
    <w:rsid w:val="002765CE"/>
    <w:rsid w:val="002C0721"/>
    <w:rsid w:val="00313929"/>
    <w:rsid w:val="003F4089"/>
    <w:rsid w:val="004E7109"/>
    <w:rsid w:val="005010BD"/>
    <w:rsid w:val="005B5718"/>
    <w:rsid w:val="005D6AA7"/>
    <w:rsid w:val="00621CDE"/>
    <w:rsid w:val="006727B7"/>
    <w:rsid w:val="0076637D"/>
    <w:rsid w:val="0077587B"/>
    <w:rsid w:val="00793B39"/>
    <w:rsid w:val="007C43C2"/>
    <w:rsid w:val="007D2C7A"/>
    <w:rsid w:val="007E1120"/>
    <w:rsid w:val="008451D2"/>
    <w:rsid w:val="00883EE7"/>
    <w:rsid w:val="00895DE7"/>
    <w:rsid w:val="008B612D"/>
    <w:rsid w:val="008D3B8A"/>
    <w:rsid w:val="008D623D"/>
    <w:rsid w:val="00956BC5"/>
    <w:rsid w:val="00987FA0"/>
    <w:rsid w:val="009A7642"/>
    <w:rsid w:val="00A042FC"/>
    <w:rsid w:val="00A11464"/>
    <w:rsid w:val="00A40F49"/>
    <w:rsid w:val="00A52016"/>
    <w:rsid w:val="00AB424F"/>
    <w:rsid w:val="00AF1711"/>
    <w:rsid w:val="00BB44A2"/>
    <w:rsid w:val="00C5193D"/>
    <w:rsid w:val="00C77D18"/>
    <w:rsid w:val="00C90FAD"/>
    <w:rsid w:val="00D05F60"/>
    <w:rsid w:val="00D41651"/>
    <w:rsid w:val="00D4498E"/>
    <w:rsid w:val="00D455E0"/>
    <w:rsid w:val="00D63E3F"/>
    <w:rsid w:val="00DF79AA"/>
    <w:rsid w:val="00E44A65"/>
    <w:rsid w:val="00F06DE4"/>
    <w:rsid w:val="00F35CE5"/>
    <w:rsid w:val="00F86EDA"/>
    <w:rsid w:val="00F94F0D"/>
    <w:rsid w:val="00FB065F"/>
    <w:rsid w:val="00FB6752"/>
    <w:rsid w:val="00FF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39A95C"/>
  <w15:chartTrackingRefBased/>
  <w15:docId w15:val="{18C0B899-850D-46AB-A0D2-823C315F5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7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C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C7A"/>
  </w:style>
  <w:style w:type="paragraph" w:styleId="Footer">
    <w:name w:val="footer"/>
    <w:basedOn w:val="Normal"/>
    <w:link w:val="FooterChar"/>
    <w:uiPriority w:val="99"/>
    <w:unhideWhenUsed/>
    <w:rsid w:val="007D2C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C7A"/>
  </w:style>
  <w:style w:type="paragraph" w:styleId="NoSpacing">
    <w:name w:val="No Spacing"/>
    <w:link w:val="NoSpacingChar"/>
    <w:uiPriority w:val="1"/>
    <w:qFormat/>
    <w:rsid w:val="007D2C7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D2C7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B6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612D"/>
    <w:pPr>
      <w:outlineLvl w:val="9"/>
    </w:pPr>
    <w:rPr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7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D07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078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D0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1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cent.healy\Documents\DTS%20Word%20Document%20Vincent%20Heal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Vincent.healy@raildeliverygroup.com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ign_x002d_off_x0020_status xmlns="9b054313-8d74-45e5-abd0-c2080e999339" xsi:nil="true"/>
    <_Flow_SignoffStatus xmlns="9b054313-8d74-45e5-abd0-c2080e999339" xsi:nil="true"/>
    <Meeting_x0020_Date xmlns="9b054313-8d74-45e5-abd0-c2080e999339" xsi:nil="true"/>
    <TaxCatchAll xmlns="aebe3d8c-31dd-4b79-bfe7-522d1d095561"/>
    <lcf76f155ced4ddcb4097134ff3c332f xmlns="9b054313-8d74-45e5-abd0-c2080e99933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8FDA4028BBAF4DB71D019A91A28363" ma:contentTypeVersion="19" ma:contentTypeDescription="Create a new document." ma:contentTypeScope="" ma:versionID="404cacee0e34b2a589dbadc931f2794d">
  <xsd:schema xmlns:xsd="http://www.w3.org/2001/XMLSchema" xmlns:xs="http://www.w3.org/2001/XMLSchema" xmlns:p="http://schemas.microsoft.com/office/2006/metadata/properties" xmlns:ns2="9b054313-8d74-45e5-abd0-c2080e999339" xmlns:ns3="e7e15578-11ae-4220-9f70-a46412387b7e" xmlns:ns4="aebe3d8c-31dd-4b79-bfe7-522d1d095561" targetNamespace="http://schemas.microsoft.com/office/2006/metadata/properties" ma:root="true" ma:fieldsID="85a9e68955822304b92ab3584ff69c2f" ns2:_="" ns3:_="" ns4:_="">
    <xsd:import namespace="9b054313-8d74-45e5-abd0-c2080e999339"/>
    <xsd:import namespace="e7e15578-11ae-4220-9f70-a46412387b7e"/>
    <xsd:import namespace="aebe3d8c-31dd-4b79-bfe7-522d1d0955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Sign_x002d_off_x0020_status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eting_x0020_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54313-8d74-45e5-abd0-c2080e9993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ign_x002d_off_x0020_status" ma:index="12" nillable="true" ma:displayName="Sign-off status" ma:internalName="Sign_x002d_off_x0020_status">
      <xsd:simpleType>
        <xsd:restriction base="dms:Text">
          <xsd:maxLength value="255"/>
        </xsd:restriction>
      </xsd:simpleType>
    </xsd:element>
    <xsd:element name="_Flow_SignoffStatus" ma:index="15" nillable="true" ma:displayName="Sign-off status" ma:internalName="Sign_x002d_off_x0020_status0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958b1092-15a4-4db9-804e-88005bcedf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eting_x0020_Date" ma:index="26" nillable="true" ma:displayName="Report Date" ma:format="DateOnly" ma:internalName="Meeting_x0020_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e15578-11ae-4220-9f70-a46412387b7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be3d8c-31dd-4b79-bfe7-522d1d095561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58bf2239-85d0-49b0-a8ea-83fbdab8033a}" ma:internalName="TaxCatchAll" ma:showField="CatchAllData" ma:web="e7e15578-11ae-4220-9f70-a46412387b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C19C8-8C69-40ED-A960-A27492E80C17}">
  <ds:schemaRefs>
    <ds:schemaRef ds:uri="http://schemas.microsoft.com/office/2006/metadata/properties"/>
    <ds:schemaRef ds:uri="http://schemas.microsoft.com/office/infopath/2007/PartnerControls"/>
    <ds:schemaRef ds:uri="9b054313-8d74-45e5-abd0-c2080e999339"/>
    <ds:schemaRef ds:uri="aebe3d8c-31dd-4b79-bfe7-522d1d095561"/>
  </ds:schemaRefs>
</ds:datastoreItem>
</file>

<file path=customXml/itemProps3.xml><?xml version="1.0" encoding="utf-8"?>
<ds:datastoreItem xmlns:ds="http://schemas.openxmlformats.org/officeDocument/2006/customXml" ds:itemID="{0BAB52F7-00B3-41A6-921A-9E07679800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503C75-D5EA-4EF6-A41D-564885B4FC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054313-8d74-45e5-abd0-c2080e999339"/>
    <ds:schemaRef ds:uri="e7e15578-11ae-4220-9f70-a46412387b7e"/>
    <ds:schemaRef ds:uri="aebe3d8c-31dd-4b79-bfe7-522d1d0955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DTS Word Document Vincent Healy.dotx</Template>
  <TotalTime>13</TotalTime>
  <Pages>5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 Station Asset GUI development</vt:lpstr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 Station Asset GUI development</dc:title>
  <dc:subject>Date</dc:subject>
  <dc:creator>Vincent Healy</dc:creator>
  <cp:keywords/>
  <dc:description/>
  <cp:lastModifiedBy>Vincent Healy</cp:lastModifiedBy>
  <cp:revision>3</cp:revision>
  <dcterms:created xsi:type="dcterms:W3CDTF">2024-05-28T14:09:00Z</dcterms:created>
  <dcterms:modified xsi:type="dcterms:W3CDTF">2024-05-29T08:32:00Z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0x010100E28FDA4028BBAF4DB71D019A91A28363</vt:lpwstr>
  </property>
</Properties>
</file>